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3F25F" w14:textId="77777777" w:rsidR="00FE1866" w:rsidRDefault="00FE1866" w:rsidP="00FE1866">
      <w:pPr>
        <w:jc w:val="center"/>
        <w:rPr>
          <w:b/>
          <w:sz w:val="32"/>
          <w:szCs w:val="32"/>
        </w:rPr>
      </w:pPr>
    </w:p>
    <w:p w14:paraId="0C8A24EE" w14:textId="77777777" w:rsidR="00FE1866" w:rsidRDefault="00FE1866" w:rsidP="00FE1866">
      <w:pPr>
        <w:jc w:val="center"/>
        <w:rPr>
          <w:b/>
          <w:sz w:val="32"/>
          <w:szCs w:val="32"/>
        </w:rPr>
      </w:pPr>
    </w:p>
    <w:p w14:paraId="5B726C29" w14:textId="77777777" w:rsidR="00FE1866" w:rsidRDefault="00FE1866" w:rsidP="00FE1866">
      <w:pPr>
        <w:jc w:val="center"/>
        <w:rPr>
          <w:b/>
          <w:sz w:val="32"/>
          <w:szCs w:val="32"/>
        </w:rPr>
      </w:pPr>
    </w:p>
    <w:p w14:paraId="55A49D91" w14:textId="2AB7778F" w:rsidR="00FE1866" w:rsidRDefault="00FE1866" w:rsidP="00FE1866">
      <w:pPr>
        <w:jc w:val="center"/>
        <w:rPr>
          <w:b/>
          <w:sz w:val="32"/>
          <w:szCs w:val="32"/>
        </w:rPr>
      </w:pPr>
      <w:r w:rsidRPr="003714F4">
        <w:rPr>
          <w:b/>
          <w:sz w:val="32"/>
          <w:szCs w:val="32"/>
        </w:rPr>
        <w:t xml:space="preserve">ATIVIDADE PRÁTICA DA DISCIPLINA </w:t>
      </w:r>
      <w:r>
        <w:rPr>
          <w:b/>
          <w:sz w:val="32"/>
          <w:szCs w:val="32"/>
        </w:rPr>
        <w:t>ENGENHARIA DE SOFTWARE</w:t>
      </w:r>
    </w:p>
    <w:p w14:paraId="59AC72C9" w14:textId="77777777" w:rsidR="00FE1866" w:rsidRPr="003714F4" w:rsidRDefault="00FE1866" w:rsidP="00FE1866">
      <w:pPr>
        <w:jc w:val="center"/>
        <w:rPr>
          <w:b/>
          <w:sz w:val="32"/>
          <w:szCs w:val="32"/>
        </w:rPr>
      </w:pPr>
    </w:p>
    <w:p w14:paraId="273DADA0" w14:textId="77777777" w:rsidR="00FE1866" w:rsidRPr="003714F4" w:rsidRDefault="00FE1866" w:rsidP="00FE1866">
      <w:pPr>
        <w:jc w:val="center"/>
        <w:rPr>
          <w:b/>
          <w:sz w:val="32"/>
          <w:szCs w:val="32"/>
        </w:rPr>
      </w:pPr>
      <w:r w:rsidRPr="003714F4">
        <w:rPr>
          <w:b/>
          <w:sz w:val="32"/>
          <w:szCs w:val="32"/>
        </w:rPr>
        <w:t>NOME DO CURSO</w:t>
      </w:r>
    </w:p>
    <w:p w14:paraId="043AA6D3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591E9C01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0653CAC7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5796E3CC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52ADE917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74D40B57" w14:textId="77777777" w:rsidR="00FE1866" w:rsidRDefault="00FE1866" w:rsidP="00FE1866">
      <w:pPr>
        <w:jc w:val="center"/>
        <w:rPr>
          <w:b/>
          <w:szCs w:val="24"/>
        </w:rPr>
      </w:pPr>
    </w:p>
    <w:p w14:paraId="1CF1747F" w14:textId="77777777" w:rsidR="00FE1866" w:rsidRDefault="00FE1866" w:rsidP="00FE1866">
      <w:pPr>
        <w:jc w:val="center"/>
        <w:rPr>
          <w:b/>
          <w:szCs w:val="24"/>
        </w:rPr>
      </w:pPr>
    </w:p>
    <w:p w14:paraId="37F24A2D" w14:textId="77777777" w:rsidR="00FE1866" w:rsidRDefault="00FE1866" w:rsidP="00FE1866">
      <w:pPr>
        <w:jc w:val="center"/>
        <w:rPr>
          <w:b/>
          <w:szCs w:val="24"/>
        </w:rPr>
      </w:pPr>
    </w:p>
    <w:p w14:paraId="5CC01F32" w14:textId="77777777" w:rsidR="00FE1866" w:rsidRDefault="00FE1866" w:rsidP="00FE1866">
      <w:pPr>
        <w:jc w:val="center"/>
        <w:rPr>
          <w:b/>
          <w:szCs w:val="24"/>
        </w:rPr>
      </w:pPr>
    </w:p>
    <w:p w14:paraId="4358AEB9" w14:textId="77777777" w:rsidR="00FE1866" w:rsidRDefault="00FE1866" w:rsidP="00FE1866">
      <w:pPr>
        <w:jc w:val="center"/>
        <w:rPr>
          <w:b/>
          <w:szCs w:val="24"/>
        </w:rPr>
      </w:pPr>
    </w:p>
    <w:p w14:paraId="2883F0BE" w14:textId="77777777" w:rsidR="00FE1866" w:rsidRDefault="00FE1866" w:rsidP="00FE1866">
      <w:pPr>
        <w:jc w:val="center"/>
        <w:rPr>
          <w:b/>
          <w:szCs w:val="24"/>
        </w:rPr>
      </w:pPr>
    </w:p>
    <w:p w14:paraId="5F8C5357" w14:textId="77777777" w:rsidR="00FE1866" w:rsidRDefault="00FE1866" w:rsidP="00FE1866">
      <w:pPr>
        <w:jc w:val="center"/>
        <w:rPr>
          <w:b/>
          <w:szCs w:val="24"/>
        </w:rPr>
      </w:pPr>
    </w:p>
    <w:p w14:paraId="58C23108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05C40FB4" w14:textId="77777777" w:rsidR="00FE1866" w:rsidRPr="003714F4" w:rsidRDefault="00FE1866" w:rsidP="00FE1866">
      <w:pPr>
        <w:jc w:val="center"/>
        <w:rPr>
          <w:b/>
          <w:szCs w:val="24"/>
        </w:rPr>
      </w:pPr>
    </w:p>
    <w:p w14:paraId="4D9B330C" w14:textId="77777777" w:rsidR="00FE1866" w:rsidRPr="003714F4" w:rsidRDefault="00FE1866" w:rsidP="00FE1866">
      <w:pPr>
        <w:jc w:val="right"/>
        <w:rPr>
          <w:b/>
          <w:szCs w:val="24"/>
        </w:rPr>
      </w:pPr>
      <w:r w:rsidRPr="003714F4">
        <w:rPr>
          <w:b/>
          <w:szCs w:val="24"/>
        </w:rPr>
        <w:t>NOME DO(A) ALUNO(A) – RU</w:t>
      </w:r>
      <w:r w:rsidRPr="003714F4">
        <w:rPr>
          <w:b/>
          <w:szCs w:val="24"/>
        </w:rPr>
        <w:br/>
        <w:t>PROFª. MARIANE G B FERNANDES</w:t>
      </w:r>
    </w:p>
    <w:p w14:paraId="56023836" w14:textId="77777777" w:rsidR="00FE1866" w:rsidRPr="003714F4" w:rsidRDefault="00FE1866" w:rsidP="00FE1866">
      <w:pPr>
        <w:spacing w:after="330" w:line="259" w:lineRule="auto"/>
        <w:ind w:right="63"/>
        <w:jc w:val="center"/>
        <w:rPr>
          <w:b/>
          <w:szCs w:val="24"/>
        </w:rPr>
      </w:pPr>
    </w:p>
    <w:p w14:paraId="2E335C31" w14:textId="77777777" w:rsidR="00FE1866" w:rsidRPr="003714F4" w:rsidRDefault="00FE1866" w:rsidP="00FE1866">
      <w:pPr>
        <w:ind w:right="68"/>
        <w:rPr>
          <w:szCs w:val="24"/>
        </w:rPr>
      </w:pPr>
    </w:p>
    <w:p w14:paraId="03647ED9" w14:textId="77777777" w:rsidR="00FE1866" w:rsidRPr="003714F4" w:rsidRDefault="00FE1866" w:rsidP="00FE1866">
      <w:pPr>
        <w:ind w:right="68"/>
        <w:rPr>
          <w:szCs w:val="24"/>
        </w:rPr>
      </w:pPr>
    </w:p>
    <w:p w14:paraId="41630367" w14:textId="77777777" w:rsidR="00FE1866" w:rsidRPr="003714F4" w:rsidRDefault="00FE1866" w:rsidP="00FE1866">
      <w:pPr>
        <w:ind w:right="68"/>
        <w:rPr>
          <w:szCs w:val="24"/>
        </w:rPr>
      </w:pPr>
    </w:p>
    <w:p w14:paraId="0E866595" w14:textId="77777777" w:rsidR="00FE1866" w:rsidRDefault="00FE1866" w:rsidP="00FE1866">
      <w:pPr>
        <w:ind w:right="68"/>
        <w:rPr>
          <w:szCs w:val="24"/>
        </w:rPr>
      </w:pPr>
    </w:p>
    <w:p w14:paraId="22BCC58B" w14:textId="77777777" w:rsidR="00FE1866" w:rsidRDefault="00FE1866" w:rsidP="00FE1866">
      <w:pPr>
        <w:ind w:right="68"/>
        <w:rPr>
          <w:szCs w:val="24"/>
        </w:rPr>
      </w:pPr>
    </w:p>
    <w:p w14:paraId="1247F525" w14:textId="77777777" w:rsidR="00FE1866" w:rsidRDefault="00FE1866" w:rsidP="00FE1866">
      <w:pPr>
        <w:ind w:right="68"/>
        <w:rPr>
          <w:szCs w:val="24"/>
        </w:rPr>
      </w:pPr>
    </w:p>
    <w:p w14:paraId="6CEBDA74" w14:textId="77777777" w:rsidR="00FE1866" w:rsidRDefault="00FE1866" w:rsidP="00FE1866">
      <w:pPr>
        <w:ind w:right="68"/>
        <w:rPr>
          <w:szCs w:val="24"/>
        </w:rPr>
      </w:pPr>
    </w:p>
    <w:p w14:paraId="36784B23" w14:textId="77777777" w:rsidR="00FE1866" w:rsidRPr="003714F4" w:rsidRDefault="00FE1866" w:rsidP="00FE1866">
      <w:pPr>
        <w:ind w:right="68"/>
        <w:rPr>
          <w:szCs w:val="24"/>
        </w:rPr>
      </w:pPr>
    </w:p>
    <w:p w14:paraId="54F3AC77" w14:textId="77777777" w:rsidR="00FE1866" w:rsidRPr="003714F4" w:rsidRDefault="00FE1866" w:rsidP="00FE1866">
      <w:pPr>
        <w:ind w:right="68"/>
        <w:rPr>
          <w:szCs w:val="24"/>
        </w:rPr>
      </w:pPr>
    </w:p>
    <w:p w14:paraId="232C38EF" w14:textId="77777777" w:rsidR="00FE1866" w:rsidRPr="003714F4" w:rsidRDefault="00FE1866" w:rsidP="00FE1866">
      <w:pPr>
        <w:ind w:right="68"/>
        <w:rPr>
          <w:szCs w:val="24"/>
        </w:rPr>
      </w:pPr>
    </w:p>
    <w:p w14:paraId="7290EB48" w14:textId="77777777" w:rsidR="00FE1866" w:rsidRPr="003714F4" w:rsidRDefault="00FE1866" w:rsidP="00FE1866">
      <w:pPr>
        <w:ind w:right="68"/>
        <w:rPr>
          <w:szCs w:val="24"/>
        </w:rPr>
      </w:pPr>
    </w:p>
    <w:p w14:paraId="3C9F2DC8" w14:textId="77777777" w:rsidR="00FE1866" w:rsidRPr="003714F4" w:rsidRDefault="00FE1866" w:rsidP="00FE1866">
      <w:pPr>
        <w:ind w:right="68"/>
        <w:rPr>
          <w:szCs w:val="24"/>
        </w:rPr>
      </w:pPr>
    </w:p>
    <w:p w14:paraId="41AC189D" w14:textId="77777777" w:rsidR="00FE1866" w:rsidRPr="003714F4" w:rsidRDefault="00FE1866" w:rsidP="00FE1866">
      <w:pPr>
        <w:ind w:right="68"/>
        <w:rPr>
          <w:szCs w:val="24"/>
        </w:rPr>
      </w:pPr>
    </w:p>
    <w:p w14:paraId="02391967" w14:textId="77777777" w:rsidR="00FE1866" w:rsidRPr="003714F4" w:rsidRDefault="00FE1866" w:rsidP="00FE1866">
      <w:pPr>
        <w:ind w:right="68"/>
        <w:rPr>
          <w:szCs w:val="24"/>
        </w:rPr>
      </w:pPr>
    </w:p>
    <w:p w14:paraId="63903A24" w14:textId="77777777" w:rsidR="00FE1866" w:rsidRPr="003714F4" w:rsidRDefault="00FE1866" w:rsidP="00FE1866">
      <w:pPr>
        <w:ind w:right="68"/>
        <w:rPr>
          <w:szCs w:val="24"/>
        </w:rPr>
      </w:pPr>
    </w:p>
    <w:p w14:paraId="2F1359FD" w14:textId="77777777" w:rsidR="00FE1866" w:rsidRPr="003714F4" w:rsidRDefault="00FE1866" w:rsidP="00FE1866">
      <w:pPr>
        <w:ind w:right="68"/>
        <w:rPr>
          <w:szCs w:val="24"/>
        </w:rPr>
      </w:pPr>
    </w:p>
    <w:p w14:paraId="14700067" w14:textId="77777777" w:rsidR="00FE1866" w:rsidRPr="003714F4" w:rsidRDefault="00FE1866" w:rsidP="00FE1866">
      <w:pPr>
        <w:ind w:right="68"/>
        <w:rPr>
          <w:szCs w:val="24"/>
        </w:rPr>
      </w:pPr>
    </w:p>
    <w:p w14:paraId="27CC1974" w14:textId="77777777" w:rsidR="00FE1866" w:rsidRDefault="00FE1866" w:rsidP="00FE1866">
      <w:pPr>
        <w:ind w:right="68"/>
        <w:rPr>
          <w:szCs w:val="24"/>
        </w:rPr>
      </w:pPr>
    </w:p>
    <w:p w14:paraId="24487FA5" w14:textId="77777777" w:rsidR="00FE1866" w:rsidRDefault="00FE1866" w:rsidP="00FE1866">
      <w:pPr>
        <w:ind w:right="68"/>
        <w:rPr>
          <w:szCs w:val="24"/>
        </w:rPr>
      </w:pPr>
    </w:p>
    <w:p w14:paraId="5BF94D28" w14:textId="77777777" w:rsidR="00FE1866" w:rsidRPr="003714F4" w:rsidRDefault="00FE1866" w:rsidP="00FE1866">
      <w:pPr>
        <w:ind w:right="68"/>
        <w:rPr>
          <w:szCs w:val="24"/>
        </w:rPr>
      </w:pPr>
    </w:p>
    <w:p w14:paraId="0611E574" w14:textId="77777777" w:rsidR="00FE1866" w:rsidRDefault="00FE1866" w:rsidP="00FE1866">
      <w:pPr>
        <w:jc w:val="center"/>
        <w:rPr>
          <w:szCs w:val="24"/>
        </w:rPr>
      </w:pPr>
      <w:r w:rsidRPr="003714F4">
        <w:rPr>
          <w:szCs w:val="24"/>
        </w:rPr>
        <w:t>CIDADE</w:t>
      </w:r>
      <w:r w:rsidRPr="003714F4">
        <w:rPr>
          <w:szCs w:val="24"/>
        </w:rPr>
        <w:br/>
        <w:t>2024</w:t>
      </w:r>
    </w:p>
    <w:p w14:paraId="62C11045" w14:textId="77777777" w:rsidR="00152AC2" w:rsidRDefault="00152AC2" w:rsidP="003B00B2">
      <w:pPr>
        <w:spacing w:after="330" w:line="360" w:lineRule="auto"/>
        <w:ind w:right="63"/>
        <w:jc w:val="center"/>
        <w:rPr>
          <w:b/>
        </w:rPr>
      </w:pPr>
    </w:p>
    <w:p w14:paraId="67028DE4" w14:textId="0138F3CA" w:rsidR="003B00B2" w:rsidRPr="00F17967" w:rsidRDefault="003B00B2" w:rsidP="00F17967">
      <w:pPr>
        <w:pStyle w:val="Ttulo1"/>
        <w:numPr>
          <w:ilvl w:val="0"/>
          <w:numId w:val="0"/>
        </w:numPr>
        <w:tabs>
          <w:tab w:val="left" w:pos="851"/>
        </w:tabs>
        <w:spacing w:after="400" w:line="360" w:lineRule="auto"/>
        <w:jc w:val="both"/>
        <w:rPr>
          <w:rStyle w:val="normaltextrun"/>
          <w:szCs w:val="24"/>
          <w:u w:val="single"/>
        </w:rPr>
      </w:pPr>
      <w:r w:rsidRPr="00F17967">
        <w:rPr>
          <w:szCs w:val="24"/>
        </w:rPr>
        <w:lastRenderedPageBreak/>
        <w:t>EXERCÍCIOS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18D6" w:rsidRPr="00F17967" w14:paraId="0E43049D" w14:textId="77777777" w:rsidTr="008918D6">
        <w:tc>
          <w:tcPr>
            <w:tcW w:w="9062" w:type="dxa"/>
          </w:tcPr>
          <w:p w14:paraId="021F960E" w14:textId="62A3D854" w:rsidR="005176D4" w:rsidRPr="00F17967" w:rsidRDefault="008918D6" w:rsidP="00AF572F">
            <w:pPr>
              <w:tabs>
                <w:tab w:val="left" w:pos="851"/>
              </w:tabs>
              <w:spacing w:line="360" w:lineRule="auto"/>
              <w:rPr>
                <w:rStyle w:val="normaltextrun"/>
                <w:szCs w:val="24"/>
              </w:rPr>
            </w:pPr>
            <w:r w:rsidRPr="00F17967">
              <w:rPr>
                <w:rStyle w:val="normaltextrun"/>
                <w:b/>
                <w:bCs/>
                <w:color w:val="002060"/>
                <w:szCs w:val="24"/>
                <w:u w:val="single"/>
              </w:rPr>
              <w:t>História de Usuário da startup AUTO CENTER FERNANDES:</w:t>
            </w:r>
            <w:r w:rsidRPr="00F17967">
              <w:rPr>
                <w:rStyle w:val="normaltextrun"/>
                <w:color w:val="002060"/>
                <w:szCs w:val="24"/>
              </w:rPr>
              <w:t xml:space="preserve">  </w:t>
            </w:r>
            <w:r w:rsidRPr="00F17967">
              <w:rPr>
                <w:rStyle w:val="normaltextrun"/>
                <w:szCs w:val="24"/>
              </w:rPr>
              <w:t xml:space="preserve">O empresário Felipe Fernandes precisa realizar a automatização do sistema de sua </w:t>
            </w:r>
            <w:r w:rsidRPr="00F17967">
              <w:rPr>
                <w:rStyle w:val="normaltextrun"/>
                <w:b/>
                <w:bCs/>
                <w:szCs w:val="24"/>
              </w:rPr>
              <w:t>startup AUTO CENTER FERNANDES</w:t>
            </w:r>
            <w:r w:rsidRPr="00F17967">
              <w:rPr>
                <w:rStyle w:val="normaltextrun"/>
                <w:szCs w:val="24"/>
              </w:rPr>
              <w:t xml:space="preserve">. Atualmente o empresário disponibiliza em sua startup produtos automotivos de modo geral. </w:t>
            </w:r>
            <w:r w:rsidR="005176D4" w:rsidRPr="00F17967">
              <w:rPr>
                <w:rStyle w:val="normaltextrun"/>
                <w:szCs w:val="24"/>
              </w:rPr>
              <w:t>Entretanto</w:t>
            </w:r>
            <w:r w:rsidRPr="00F17967">
              <w:rPr>
                <w:rStyle w:val="normaltextrun"/>
                <w:szCs w:val="24"/>
              </w:rPr>
              <w:t xml:space="preserve"> o empresário</w:t>
            </w:r>
            <w:r w:rsidR="005176D4" w:rsidRPr="00F17967">
              <w:rPr>
                <w:rStyle w:val="normaltextrun"/>
                <w:szCs w:val="24"/>
              </w:rPr>
              <w:t xml:space="preserve"> Felipe</w:t>
            </w:r>
            <w:r w:rsidRPr="00F17967">
              <w:rPr>
                <w:rStyle w:val="normaltextrun"/>
                <w:szCs w:val="24"/>
              </w:rPr>
              <w:t xml:space="preserve"> não </w:t>
            </w:r>
            <w:r w:rsidR="005176D4" w:rsidRPr="00F17967">
              <w:rPr>
                <w:rStyle w:val="normaltextrun"/>
                <w:szCs w:val="24"/>
              </w:rPr>
              <w:t xml:space="preserve">tem um </w:t>
            </w:r>
            <w:r w:rsidRPr="00F17967">
              <w:rPr>
                <w:rStyle w:val="normaltextrun"/>
                <w:szCs w:val="24"/>
              </w:rPr>
              <w:t>software</w:t>
            </w:r>
            <w:r w:rsidR="005176D4" w:rsidRPr="00F17967">
              <w:rPr>
                <w:rStyle w:val="normaltextrun"/>
                <w:szCs w:val="24"/>
              </w:rPr>
              <w:t xml:space="preserve"> ágil e adequado</w:t>
            </w:r>
            <w:r w:rsidRPr="00F17967">
              <w:rPr>
                <w:rStyle w:val="normaltextrun"/>
                <w:szCs w:val="24"/>
              </w:rPr>
              <w:t xml:space="preserve"> para realizar as funcionalidades</w:t>
            </w:r>
            <w:r w:rsidR="005176D4" w:rsidRPr="00F17967">
              <w:rPr>
                <w:rStyle w:val="normaltextrun"/>
                <w:szCs w:val="24"/>
              </w:rPr>
              <w:t xml:space="preserve"> dentro de sua loja física, como</w:t>
            </w:r>
            <w:r w:rsidRPr="00F17967">
              <w:rPr>
                <w:rStyle w:val="normaltextrun"/>
                <w:szCs w:val="24"/>
              </w:rPr>
              <w:t xml:space="preserve">: </w:t>
            </w:r>
          </w:p>
          <w:p w14:paraId="07BFCEB7" w14:textId="77777777" w:rsidR="005176D4" w:rsidRPr="00F17967" w:rsidRDefault="008918D6" w:rsidP="00AF572F">
            <w:pPr>
              <w:pStyle w:val="PargrafodaLista"/>
              <w:numPr>
                <w:ilvl w:val="0"/>
                <w:numId w:val="35"/>
              </w:numPr>
              <w:tabs>
                <w:tab w:val="left" w:pos="851"/>
              </w:tabs>
              <w:spacing w:line="360" w:lineRule="auto"/>
              <w:ind w:left="0" w:firstLine="0"/>
              <w:rPr>
                <w:rStyle w:val="normaltextrun"/>
                <w:szCs w:val="24"/>
              </w:rPr>
            </w:pPr>
            <w:r w:rsidRPr="00F17967">
              <w:rPr>
                <w:rStyle w:val="normaltextrun"/>
                <w:szCs w:val="24"/>
              </w:rPr>
              <w:t xml:space="preserve">Cadastrar produto (código do produto, nome do produto, marca do produto, quantidade de produtos em estoque, valor unitário do produto, entrada/saída de produtos); </w:t>
            </w:r>
          </w:p>
          <w:p w14:paraId="510D5E2A" w14:textId="77777777" w:rsidR="005176D4" w:rsidRPr="00F17967" w:rsidRDefault="008918D6" w:rsidP="00AF572F">
            <w:pPr>
              <w:pStyle w:val="PargrafodaLista"/>
              <w:numPr>
                <w:ilvl w:val="0"/>
                <w:numId w:val="35"/>
              </w:numPr>
              <w:tabs>
                <w:tab w:val="left" w:pos="851"/>
              </w:tabs>
              <w:spacing w:line="360" w:lineRule="auto"/>
              <w:ind w:left="0" w:firstLine="0"/>
              <w:rPr>
                <w:rStyle w:val="normaltextrun"/>
                <w:szCs w:val="24"/>
              </w:rPr>
            </w:pPr>
            <w:r w:rsidRPr="00F17967">
              <w:rPr>
                <w:rStyle w:val="normaltextrun"/>
                <w:szCs w:val="24"/>
              </w:rPr>
              <w:t xml:space="preserve">Cadastrar cliente (nome, CPF, e-mail, contato, endereço e histórico de compras efetuadas e devoluções/trocas); </w:t>
            </w:r>
          </w:p>
          <w:p w14:paraId="6EDD536E" w14:textId="6440F2BB" w:rsidR="005176D4" w:rsidRPr="00F17967" w:rsidRDefault="008918D6" w:rsidP="00AF572F">
            <w:pPr>
              <w:pStyle w:val="PargrafodaLista"/>
              <w:numPr>
                <w:ilvl w:val="0"/>
                <w:numId w:val="35"/>
              </w:numPr>
              <w:tabs>
                <w:tab w:val="left" w:pos="851"/>
              </w:tabs>
              <w:spacing w:line="360" w:lineRule="auto"/>
              <w:ind w:left="0" w:firstLine="0"/>
              <w:rPr>
                <w:rStyle w:val="normaltextrun"/>
                <w:szCs w:val="24"/>
              </w:rPr>
            </w:pPr>
            <w:r w:rsidRPr="00F17967">
              <w:rPr>
                <w:rStyle w:val="normaltextrun"/>
                <w:szCs w:val="24"/>
              </w:rPr>
              <w:t>Nota fiscal d</w:t>
            </w:r>
            <w:r w:rsidR="005176D4" w:rsidRPr="00F17967">
              <w:rPr>
                <w:rStyle w:val="normaltextrun"/>
                <w:szCs w:val="24"/>
              </w:rPr>
              <w:t>e</w:t>
            </w:r>
            <w:r w:rsidRPr="00F17967">
              <w:rPr>
                <w:rStyle w:val="normaltextrun"/>
                <w:szCs w:val="24"/>
              </w:rPr>
              <w:t xml:space="preserve"> compras realizadas pelos clientes; </w:t>
            </w:r>
          </w:p>
          <w:p w14:paraId="450A4EB5" w14:textId="197B13AA" w:rsidR="008918D6" w:rsidRPr="00F17967" w:rsidRDefault="008918D6" w:rsidP="00AF572F">
            <w:pPr>
              <w:pStyle w:val="PargrafodaLista"/>
              <w:numPr>
                <w:ilvl w:val="0"/>
                <w:numId w:val="35"/>
              </w:numPr>
              <w:tabs>
                <w:tab w:val="left" w:pos="851"/>
              </w:tabs>
              <w:spacing w:line="360" w:lineRule="auto"/>
              <w:ind w:left="0" w:firstLine="0"/>
              <w:rPr>
                <w:rStyle w:val="normaltextrun"/>
                <w:szCs w:val="24"/>
              </w:rPr>
            </w:pPr>
            <w:r w:rsidRPr="00F17967">
              <w:rPr>
                <w:rStyle w:val="normaltextrun"/>
                <w:szCs w:val="24"/>
              </w:rPr>
              <w:t>Gastos/</w:t>
            </w:r>
            <w:r w:rsidR="005176D4" w:rsidRPr="00F17967">
              <w:rPr>
                <w:rStyle w:val="normaltextrun"/>
                <w:szCs w:val="24"/>
              </w:rPr>
              <w:t>Ganhos da</w:t>
            </w:r>
            <w:r w:rsidRPr="00F17967">
              <w:rPr>
                <w:rStyle w:val="normaltextrun"/>
                <w:szCs w:val="24"/>
              </w:rPr>
              <w:t xml:space="preserve"> empresa (pagamento de funcionários, gastos com energia e água, os lucros da empresa). </w:t>
            </w:r>
          </w:p>
          <w:p w14:paraId="44F1E09F" w14:textId="37B208F2" w:rsidR="008918D6" w:rsidRPr="00F17967" w:rsidRDefault="005176D4" w:rsidP="00AF572F">
            <w:pPr>
              <w:tabs>
                <w:tab w:val="left" w:pos="851"/>
              </w:tabs>
              <w:spacing w:line="360" w:lineRule="auto"/>
              <w:rPr>
                <w:rStyle w:val="normaltextrun"/>
                <w:szCs w:val="24"/>
              </w:rPr>
            </w:pPr>
            <w:r w:rsidRPr="00F17967">
              <w:rPr>
                <w:rStyle w:val="normaltextrun"/>
                <w:szCs w:val="24"/>
              </w:rPr>
              <w:t>Além disso</w:t>
            </w:r>
            <w:r w:rsidR="008918D6" w:rsidRPr="00F17967">
              <w:rPr>
                <w:rStyle w:val="normaltextrun"/>
                <w:szCs w:val="24"/>
              </w:rPr>
              <w:t xml:space="preserve">, Felipe precisará ter neste software </w:t>
            </w:r>
            <w:r w:rsidR="008918D6" w:rsidRPr="00F17967">
              <w:rPr>
                <w:rStyle w:val="normaltextrun"/>
                <w:b/>
                <w:bCs/>
                <w:szCs w:val="24"/>
              </w:rPr>
              <w:t>dois tipos de login</w:t>
            </w:r>
            <w:r w:rsidR="008918D6" w:rsidRPr="00F17967">
              <w:rPr>
                <w:rStyle w:val="normaltextrun"/>
                <w:szCs w:val="24"/>
              </w:rPr>
              <w:t xml:space="preserve">, um administrativo (terão acesso a </w:t>
            </w:r>
            <w:r w:rsidR="00152AC2" w:rsidRPr="00F17967">
              <w:rPr>
                <w:rStyle w:val="normaltextrun"/>
                <w:szCs w:val="24"/>
              </w:rPr>
              <w:t>todos as funcionalidades</w:t>
            </w:r>
            <w:r w:rsidR="008918D6" w:rsidRPr="00F17967">
              <w:rPr>
                <w:rStyle w:val="normaltextrun"/>
                <w:szCs w:val="24"/>
              </w:rPr>
              <w:t xml:space="preserve"> de sua startup) e outro login para seus funcionários (sem o demonstrativo de rendimentos que a startup ganha e </w:t>
            </w:r>
            <w:r w:rsidRPr="00F17967">
              <w:rPr>
                <w:rStyle w:val="normaltextrun"/>
                <w:szCs w:val="24"/>
              </w:rPr>
              <w:t xml:space="preserve">sem os </w:t>
            </w:r>
            <w:r w:rsidR="008918D6" w:rsidRPr="00F17967">
              <w:rPr>
                <w:rStyle w:val="normaltextrun"/>
                <w:szCs w:val="24"/>
              </w:rPr>
              <w:t>gastos gerais da empresa). Seu desafio é pensar como irá desenvolver futuramente um software que atenda a demanda do empresário Felipe para automatizar a startup</w:t>
            </w:r>
            <w:r w:rsidR="008918D6" w:rsidRPr="00F17967">
              <w:rPr>
                <w:rStyle w:val="normaltextrun"/>
                <w:b/>
                <w:bCs/>
                <w:szCs w:val="24"/>
              </w:rPr>
              <w:t xml:space="preserve"> AUTO CENTER FERNANDES</w:t>
            </w:r>
            <w:r w:rsidR="008918D6" w:rsidRPr="00F17967">
              <w:rPr>
                <w:rStyle w:val="normaltextrun"/>
                <w:szCs w:val="24"/>
              </w:rPr>
              <w:t xml:space="preserve">. </w:t>
            </w:r>
          </w:p>
        </w:tc>
      </w:tr>
    </w:tbl>
    <w:p w14:paraId="3267473E" w14:textId="77777777" w:rsidR="003B00B2" w:rsidRPr="00F17967" w:rsidRDefault="003B00B2" w:rsidP="00AF572F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14:paraId="68246A17" w14:textId="7CFBEE2F" w:rsidR="00445487" w:rsidRPr="00F17967" w:rsidRDefault="00445487" w:rsidP="00AF572F">
      <w:pPr>
        <w:tabs>
          <w:tab w:val="left" w:pos="851"/>
        </w:tabs>
        <w:spacing w:line="360" w:lineRule="auto"/>
        <w:rPr>
          <w:rStyle w:val="normaltextrun"/>
          <w:szCs w:val="24"/>
        </w:rPr>
      </w:pPr>
      <w:r w:rsidRPr="00F17967">
        <w:rPr>
          <w:rStyle w:val="normaltextrun"/>
          <w:szCs w:val="24"/>
        </w:rPr>
        <w:t xml:space="preserve">A partir da </w:t>
      </w:r>
      <w:r w:rsidRPr="00F17967">
        <w:rPr>
          <w:rStyle w:val="normaltextrun"/>
          <w:b/>
          <w:bCs/>
          <w:szCs w:val="24"/>
          <w:u w:val="single"/>
        </w:rPr>
        <w:t>HISTÓRIA DE USUÁRIO</w:t>
      </w:r>
      <w:r w:rsidRPr="00F17967">
        <w:rPr>
          <w:rStyle w:val="normaltextrun"/>
          <w:szCs w:val="24"/>
        </w:rPr>
        <w:t xml:space="preserve"> responda as seguintes</w:t>
      </w:r>
      <w:r w:rsidR="00F17967">
        <w:rPr>
          <w:rStyle w:val="normaltextrun"/>
          <w:szCs w:val="24"/>
        </w:rPr>
        <w:t xml:space="preserve"> questões</w:t>
      </w:r>
      <w:r w:rsidRPr="00F17967">
        <w:rPr>
          <w:rStyle w:val="normaltextrun"/>
          <w:szCs w:val="24"/>
        </w:rPr>
        <w:t>:</w:t>
      </w:r>
    </w:p>
    <w:p w14:paraId="5806D589" w14:textId="77777777" w:rsidR="00445487" w:rsidRPr="00F17967" w:rsidRDefault="00445487" w:rsidP="00AF572F">
      <w:pPr>
        <w:tabs>
          <w:tab w:val="left" w:pos="851"/>
        </w:tabs>
        <w:spacing w:line="360" w:lineRule="auto"/>
        <w:rPr>
          <w:rStyle w:val="normaltextrun"/>
          <w:szCs w:val="24"/>
        </w:rPr>
      </w:pPr>
    </w:p>
    <w:p w14:paraId="193AD92A" w14:textId="181F99D6" w:rsidR="00445487" w:rsidRPr="00F17967" w:rsidRDefault="00445487" w:rsidP="00281D16">
      <w:pPr>
        <w:pStyle w:val="paragraph"/>
        <w:numPr>
          <w:ilvl w:val="0"/>
          <w:numId w:val="29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</w:rPr>
      </w:pPr>
      <w:r w:rsidRPr="00F17967">
        <w:rPr>
          <w:rStyle w:val="normaltextrun"/>
        </w:rPr>
        <w:t xml:space="preserve">Após a leitura da História de Usuário da startup </w:t>
      </w:r>
      <w:r w:rsidRPr="00F17967">
        <w:rPr>
          <w:rStyle w:val="normaltextrun"/>
          <w:b/>
          <w:bCs/>
          <w:u w:val="single"/>
        </w:rPr>
        <w:t>AUTO CENTER FERNANDES</w:t>
      </w:r>
      <w:r w:rsidRPr="00F17967">
        <w:rPr>
          <w:rStyle w:val="normaltextrun"/>
        </w:rPr>
        <w:t xml:space="preserve">, você deverá preencher as tabelas a seguir descrevendo no </w:t>
      </w:r>
      <w:r w:rsidRPr="00F17967">
        <w:rPr>
          <w:rStyle w:val="normaltextrun"/>
          <w:u w:val="single"/>
        </w:rPr>
        <w:t xml:space="preserve">mínimo </w:t>
      </w:r>
      <w:r w:rsidR="005176D4" w:rsidRPr="00F17967">
        <w:rPr>
          <w:rStyle w:val="normaltextrun"/>
          <w:u w:val="single"/>
        </w:rPr>
        <w:t>5</w:t>
      </w:r>
      <w:r w:rsidRPr="00F17967">
        <w:rPr>
          <w:rStyle w:val="normaltextrun"/>
          <w:u w:val="single"/>
        </w:rPr>
        <w:t xml:space="preserve"> requisitos funcionais e </w:t>
      </w:r>
      <w:r w:rsidR="005176D4" w:rsidRPr="00F17967">
        <w:rPr>
          <w:rStyle w:val="normaltextrun"/>
          <w:u w:val="single"/>
        </w:rPr>
        <w:t>5</w:t>
      </w:r>
      <w:r w:rsidRPr="00F17967">
        <w:rPr>
          <w:rStyle w:val="normaltextrun"/>
          <w:u w:val="single"/>
        </w:rPr>
        <w:t xml:space="preserve"> requisitos não funcionais</w:t>
      </w:r>
      <w:r w:rsidRPr="00F17967">
        <w:rPr>
          <w:rStyle w:val="normaltextrun"/>
        </w:rPr>
        <w:t xml:space="preserve"> do sistema.</w:t>
      </w:r>
    </w:p>
    <w:p w14:paraId="6DD30672" w14:textId="77777777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002060"/>
        </w:rPr>
      </w:pPr>
      <w:r w:rsidRPr="00F17967">
        <w:rPr>
          <w:rStyle w:val="normaltextrun"/>
          <w:b/>
          <w:bCs/>
          <w:color w:val="002060"/>
        </w:rPr>
        <w:t>RESPOSTA:</w:t>
      </w:r>
    </w:p>
    <w:tbl>
      <w:tblPr>
        <w:tblStyle w:val="TabeladeGrade6Colorid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114"/>
        <w:gridCol w:w="5664"/>
      </w:tblGrid>
      <w:tr w:rsidR="00445487" w:rsidRPr="00F17967" w14:paraId="63AEE638" w14:textId="77777777" w:rsidTr="00C7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</w:tcBorders>
            <w:shd w:val="clear" w:color="auto" w:fill="DDD9C3" w:themeFill="background2" w:themeFillShade="E6"/>
          </w:tcPr>
          <w:p w14:paraId="53AB35AE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r w:rsidRPr="00F17967">
              <w:rPr>
                <w:rStyle w:val="normaltextrun"/>
              </w:rPr>
              <w:t>REQUISITO FUNCIONAL</w:t>
            </w:r>
          </w:p>
        </w:tc>
        <w:tc>
          <w:tcPr>
            <w:tcW w:w="5664" w:type="dxa"/>
            <w:tcBorders>
              <w:bottom w:val="none" w:sz="0" w:space="0" w:color="auto"/>
            </w:tcBorders>
            <w:shd w:val="clear" w:color="auto" w:fill="DDD9C3" w:themeFill="background2" w:themeFillShade="E6"/>
          </w:tcPr>
          <w:p w14:paraId="6A3739BD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F17967">
              <w:rPr>
                <w:rStyle w:val="normaltextrun"/>
              </w:rPr>
              <w:t>DESCRIÇÃO</w:t>
            </w:r>
          </w:p>
        </w:tc>
      </w:tr>
      <w:tr w:rsidR="00445487" w:rsidRPr="00F17967" w14:paraId="150B5FE1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47C2D506" w14:textId="361CAF9F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5664" w:type="dxa"/>
            <w:shd w:val="clear" w:color="auto" w:fill="auto"/>
          </w:tcPr>
          <w:p w14:paraId="1873297D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70BA578C" w14:textId="77777777" w:rsidTr="00C7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7069E871" w14:textId="058A3969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5664" w:type="dxa"/>
            <w:shd w:val="clear" w:color="auto" w:fill="auto"/>
          </w:tcPr>
          <w:p w14:paraId="2A072F9D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574A1254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37BD9AEF" w14:textId="22C93209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5664" w:type="dxa"/>
            <w:shd w:val="clear" w:color="auto" w:fill="auto"/>
          </w:tcPr>
          <w:p w14:paraId="7FED8D13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7F777283" w14:textId="77777777" w:rsidTr="00C7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4FAE073E" w14:textId="1B914249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5664" w:type="dxa"/>
            <w:shd w:val="clear" w:color="auto" w:fill="auto"/>
          </w:tcPr>
          <w:p w14:paraId="6258B07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4ED68328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24711A41" w14:textId="2EA8BB25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5664" w:type="dxa"/>
            <w:shd w:val="clear" w:color="auto" w:fill="auto"/>
          </w:tcPr>
          <w:p w14:paraId="22090376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42BF64E2" w14:textId="77777777" w:rsidTr="00C7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auto"/>
          </w:tcPr>
          <w:p w14:paraId="167285B4" w14:textId="1A203F01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5664" w:type="dxa"/>
            <w:shd w:val="clear" w:color="auto" w:fill="auto"/>
          </w:tcPr>
          <w:p w14:paraId="427FFAA5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14:paraId="438DFCE1" w14:textId="77777777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</w:p>
    <w:tbl>
      <w:tblPr>
        <w:tblStyle w:val="TabeladeGrade6Colorid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3818"/>
        <w:gridCol w:w="4960"/>
      </w:tblGrid>
      <w:tr w:rsidR="00445487" w:rsidRPr="00F17967" w14:paraId="4870EC49" w14:textId="77777777" w:rsidTr="00C7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bottom w:val="none" w:sz="0" w:space="0" w:color="auto"/>
            </w:tcBorders>
            <w:shd w:val="clear" w:color="auto" w:fill="DDD9C3" w:themeFill="background2" w:themeFillShade="E6"/>
            <w:vAlign w:val="center"/>
          </w:tcPr>
          <w:p w14:paraId="47B2B613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r w:rsidRPr="00F17967">
              <w:rPr>
                <w:rStyle w:val="normaltextrun"/>
              </w:rPr>
              <w:t>REQUISITO NÃO FUNCIONAL</w:t>
            </w:r>
          </w:p>
        </w:tc>
        <w:tc>
          <w:tcPr>
            <w:tcW w:w="4960" w:type="dxa"/>
            <w:tcBorders>
              <w:bottom w:val="none" w:sz="0" w:space="0" w:color="auto"/>
            </w:tcBorders>
            <w:shd w:val="clear" w:color="auto" w:fill="DDD9C3" w:themeFill="background2" w:themeFillShade="E6"/>
            <w:vAlign w:val="center"/>
          </w:tcPr>
          <w:p w14:paraId="2DFFC68D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F17967">
              <w:rPr>
                <w:rStyle w:val="normaltextrun"/>
              </w:rPr>
              <w:t>DESCRIÇÃO</w:t>
            </w:r>
          </w:p>
        </w:tc>
      </w:tr>
      <w:tr w:rsidR="00445487" w:rsidRPr="00F17967" w14:paraId="5C77C1A1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2F2576ED" w14:textId="621DC48E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960" w:type="dxa"/>
            <w:shd w:val="clear" w:color="auto" w:fill="auto"/>
          </w:tcPr>
          <w:p w14:paraId="4B5023B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7E031185" w14:textId="77777777" w:rsidTr="00C7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794C31A0" w14:textId="2B0A6875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960" w:type="dxa"/>
            <w:shd w:val="clear" w:color="auto" w:fill="auto"/>
          </w:tcPr>
          <w:p w14:paraId="7B18B5CA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6ED293E4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56C4275B" w14:textId="4956276C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960" w:type="dxa"/>
            <w:shd w:val="clear" w:color="auto" w:fill="auto"/>
          </w:tcPr>
          <w:p w14:paraId="3E26BAA1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64461D97" w14:textId="77777777" w:rsidTr="00C7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auto"/>
          </w:tcPr>
          <w:p w14:paraId="1F809721" w14:textId="093328B0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960" w:type="dxa"/>
            <w:shd w:val="clear" w:color="auto" w:fill="auto"/>
          </w:tcPr>
          <w:p w14:paraId="233285D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7DDBA36A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shd w:val="clear" w:color="auto" w:fill="FFFFFF" w:themeFill="background1"/>
          </w:tcPr>
          <w:p w14:paraId="70EA0D6F" w14:textId="0AACA23C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960" w:type="dxa"/>
            <w:shd w:val="clear" w:color="auto" w:fill="FFFFFF" w:themeFill="background1"/>
          </w:tcPr>
          <w:p w14:paraId="5E124486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39A7D273" w14:textId="77777777" w:rsidTr="00C7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</w:tcPr>
          <w:p w14:paraId="6E19186F" w14:textId="1BD8976A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4960" w:type="dxa"/>
          </w:tcPr>
          <w:p w14:paraId="53CB4F23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14:paraId="76414C5B" w14:textId="77777777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</w:p>
    <w:p w14:paraId="544F43AA" w14:textId="77777777" w:rsidR="00856B58" w:rsidRDefault="00856B58" w:rsidP="00856B58">
      <w:pPr>
        <w:pStyle w:val="paragraph"/>
        <w:numPr>
          <w:ilvl w:val="0"/>
          <w:numId w:val="29"/>
        </w:numPr>
        <w:tabs>
          <w:tab w:val="left" w:pos="426"/>
          <w:tab w:val="left" w:pos="709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Criar uma tabela para ilustrar as atividades do projeto e seus respectivos responsáveis por tal tarefa. Com isto, preencha a tabela a seguir de acordo com suas habilidades se você fosse o(a) CEO do projeto. Listar no </w:t>
      </w:r>
      <w:r w:rsidRPr="00361359">
        <w:rPr>
          <w:rStyle w:val="normaltextrun"/>
          <w:b/>
          <w:bCs/>
          <w:u w:val="single"/>
        </w:rPr>
        <w:t xml:space="preserve">mínimo </w:t>
      </w:r>
      <w:r>
        <w:rPr>
          <w:rStyle w:val="normaltextrun"/>
          <w:b/>
          <w:bCs/>
          <w:u w:val="single"/>
        </w:rPr>
        <w:t xml:space="preserve">5 </w:t>
      </w:r>
      <w:r w:rsidRPr="00361359">
        <w:rPr>
          <w:rStyle w:val="normaltextrun"/>
          <w:b/>
          <w:bCs/>
          <w:u w:val="single"/>
        </w:rPr>
        <w:t>atividades</w:t>
      </w:r>
      <w:r w:rsidRPr="00361359">
        <w:rPr>
          <w:rStyle w:val="normaltextrun"/>
          <w:u w:val="single"/>
        </w:rPr>
        <w:t xml:space="preserve"> </w:t>
      </w:r>
      <w:r>
        <w:rPr>
          <w:rStyle w:val="normaltextrun"/>
        </w:rPr>
        <w:t>que podem ser realizadas ao longo do desenvolvimento do projeto.</w:t>
      </w:r>
    </w:p>
    <w:p w14:paraId="2AF1F81B" w14:textId="77777777" w:rsidR="00445487" w:rsidRPr="00F17967" w:rsidRDefault="00445487" w:rsidP="00AF572F">
      <w:pPr>
        <w:pStyle w:val="paragraph"/>
        <w:tabs>
          <w:tab w:val="left" w:pos="426"/>
          <w:tab w:val="left" w:pos="709"/>
        </w:tabs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bCs/>
          <w:color w:val="002060"/>
        </w:rPr>
      </w:pPr>
      <w:r w:rsidRPr="00F17967">
        <w:rPr>
          <w:rStyle w:val="normaltextrun"/>
          <w:b/>
          <w:bCs/>
          <w:color w:val="002060"/>
        </w:rPr>
        <w:t>RESPOSTA:</w:t>
      </w:r>
    </w:p>
    <w:tbl>
      <w:tblPr>
        <w:tblStyle w:val="TabeladeGrade2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20"/>
        <w:gridCol w:w="1610"/>
        <w:gridCol w:w="1390"/>
        <w:gridCol w:w="1750"/>
        <w:gridCol w:w="1990"/>
      </w:tblGrid>
      <w:tr w:rsidR="00445487" w:rsidRPr="00F17967" w14:paraId="5B9544E7" w14:textId="77777777" w:rsidTr="00C7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14:paraId="1FC7E573" w14:textId="35217178" w:rsidR="00445487" w:rsidRPr="00F17967" w:rsidRDefault="00055E3D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  <w:r w:rsidRPr="00F17967">
              <w:rPr>
                <w:rStyle w:val="normaltextrun"/>
              </w:rPr>
              <w:t>TAREFA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14:paraId="52BA24BF" w14:textId="236DE9DD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F17967">
              <w:rPr>
                <w:rStyle w:val="normaltextrun"/>
              </w:rPr>
              <w:t xml:space="preserve">EM ESPERA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14:paraId="4A20A786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F17967">
              <w:rPr>
                <w:rStyle w:val="normaltextrun"/>
              </w:rPr>
              <w:t>FAZENDO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14:paraId="61C7AE59" w14:textId="1BAD525E" w:rsidR="00445487" w:rsidRPr="00F17967" w:rsidRDefault="0048160C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F17967">
              <w:rPr>
                <w:rStyle w:val="normaltextrun"/>
              </w:rPr>
              <w:t>FINALIZADO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vAlign w:val="center"/>
          </w:tcPr>
          <w:p w14:paraId="44787109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F17967">
              <w:rPr>
                <w:rStyle w:val="normaltextrun"/>
              </w:rPr>
              <w:t>RESPONSÁVEL</w:t>
            </w:r>
          </w:p>
        </w:tc>
      </w:tr>
      <w:tr w:rsidR="00445487" w:rsidRPr="00F17967" w14:paraId="453914DD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shd w:val="clear" w:color="auto" w:fill="FFFFFF" w:themeFill="background1"/>
          </w:tcPr>
          <w:p w14:paraId="08813B92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D707D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556920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AEC12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A3598F1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012C3256" w14:textId="77777777" w:rsidTr="00C73F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shd w:val="clear" w:color="auto" w:fill="FFFFFF" w:themeFill="background1"/>
          </w:tcPr>
          <w:p w14:paraId="39E24EC8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F52918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D3660C7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A2B6AB6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EA9BFB3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684C961E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shd w:val="clear" w:color="auto" w:fill="FFFFFF" w:themeFill="background1"/>
          </w:tcPr>
          <w:p w14:paraId="1793CDE8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4F0DC2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FCF8D9A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8781F07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34B3C14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4445F8FE" w14:textId="77777777" w:rsidTr="00C73F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shd w:val="clear" w:color="auto" w:fill="FFFFFF" w:themeFill="background1"/>
          </w:tcPr>
          <w:p w14:paraId="5D27E858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0963F0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4BE494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88CB4F2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065DB7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4A8F793A" w14:textId="77777777" w:rsidTr="00C7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shd w:val="clear" w:color="auto" w:fill="FFFFFF" w:themeFill="background1"/>
          </w:tcPr>
          <w:p w14:paraId="4B6DF500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45CDAD7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9443BC8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9B61AAF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A2A79C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  <w:tr w:rsidR="00445487" w:rsidRPr="00F17967" w14:paraId="0A1A0569" w14:textId="77777777" w:rsidTr="00C73F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  <w:shd w:val="clear" w:color="auto" w:fill="FFFFFF" w:themeFill="background1"/>
          </w:tcPr>
          <w:p w14:paraId="7D2A721E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068F71C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5DCE416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626DD95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C0F82CE" w14:textId="77777777" w:rsidR="00445487" w:rsidRPr="00F17967" w:rsidRDefault="00445487" w:rsidP="00AF572F">
            <w:pPr>
              <w:pStyle w:val="paragraph"/>
              <w:spacing w:before="0" w:beforeAutospacing="0" w:after="0" w:afterAutospacing="0" w:line="360" w:lineRule="auto"/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</w:p>
        </w:tc>
      </w:tr>
    </w:tbl>
    <w:p w14:paraId="234E4831" w14:textId="77777777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</w:p>
    <w:p w14:paraId="0D343860" w14:textId="77777777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</w:p>
    <w:p w14:paraId="276373AC" w14:textId="6148BC7F" w:rsidR="00445487" w:rsidRPr="00F17967" w:rsidRDefault="00445487" w:rsidP="00281D16">
      <w:pPr>
        <w:pStyle w:val="paragraph"/>
        <w:numPr>
          <w:ilvl w:val="0"/>
          <w:numId w:val="29"/>
        </w:numPr>
        <w:tabs>
          <w:tab w:val="left" w:pos="284"/>
          <w:tab w:val="left" w:pos="426"/>
          <w:tab w:val="left" w:pos="851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rStyle w:val="normaltextrun"/>
        </w:rPr>
      </w:pPr>
      <w:r w:rsidRPr="00F17967">
        <w:rPr>
          <w:rStyle w:val="normaltextrun"/>
        </w:rPr>
        <w:t xml:space="preserve">Desenvolver uma arquitetura de software do </w:t>
      </w:r>
      <w:r w:rsidR="007F6AD0" w:rsidRPr="00F17967">
        <w:rPr>
          <w:rStyle w:val="normaltextrun"/>
        </w:rPr>
        <w:t>tipo orientada a objetos</w:t>
      </w:r>
      <w:r w:rsidR="007F6AD0" w:rsidRPr="00F17967">
        <w:rPr>
          <w:rStyle w:val="normaltextrun"/>
          <w:b/>
          <w:bCs/>
        </w:rPr>
        <w:t xml:space="preserve"> </w:t>
      </w:r>
      <w:r w:rsidRPr="00F17967">
        <w:rPr>
          <w:rStyle w:val="normaltextrun"/>
        </w:rPr>
        <w:t xml:space="preserve">para o </w:t>
      </w:r>
      <w:r w:rsidRPr="00F17967">
        <w:rPr>
          <w:rStyle w:val="normaltextrun"/>
          <w:u w:val="single"/>
        </w:rPr>
        <w:t>software fictício narrado na História de Usuário da startup AUTO CENTER FERNANDES</w:t>
      </w:r>
      <w:r w:rsidRPr="00F17967">
        <w:rPr>
          <w:rStyle w:val="normaltextrun"/>
        </w:rPr>
        <w:t>.  Para esta questão</w:t>
      </w:r>
      <w:r w:rsidR="00575B6B" w:rsidRPr="00F17967">
        <w:rPr>
          <w:rStyle w:val="normaltextrun"/>
        </w:rPr>
        <w:t xml:space="preserve"> você deverá apresentar</w:t>
      </w:r>
      <w:r w:rsidR="00421608" w:rsidRPr="00F17967">
        <w:rPr>
          <w:rStyle w:val="normaltextrun"/>
        </w:rPr>
        <w:t xml:space="preserve"> </w:t>
      </w:r>
      <w:r w:rsidR="00421608" w:rsidRPr="00F17967">
        <w:rPr>
          <w:rStyle w:val="normaltextrun"/>
          <w:b/>
          <w:bCs/>
          <w:u w:val="single"/>
        </w:rPr>
        <w:t>a</w:t>
      </w:r>
      <w:r w:rsidR="007F6AD0" w:rsidRPr="00F17967">
        <w:rPr>
          <w:rStyle w:val="normaltextrun"/>
          <w:b/>
          <w:bCs/>
          <w:u w:val="single"/>
        </w:rPr>
        <w:t>(s)</w:t>
      </w:r>
      <w:r w:rsidR="00575B6B" w:rsidRPr="00F17967">
        <w:rPr>
          <w:rStyle w:val="normaltextrun"/>
          <w:b/>
          <w:bCs/>
          <w:u w:val="single"/>
        </w:rPr>
        <w:t xml:space="preserve"> </w:t>
      </w:r>
      <w:r w:rsidR="007F6AD0" w:rsidRPr="00F17967">
        <w:rPr>
          <w:rStyle w:val="normaltextrun"/>
          <w:b/>
          <w:bCs/>
          <w:u w:val="single"/>
        </w:rPr>
        <w:t>superclasse</w:t>
      </w:r>
      <w:r w:rsidR="00421608" w:rsidRPr="00F17967">
        <w:rPr>
          <w:rStyle w:val="normaltextrun"/>
          <w:b/>
          <w:bCs/>
          <w:u w:val="single"/>
        </w:rPr>
        <w:t>(s)</w:t>
      </w:r>
      <w:r w:rsidR="00B77A74">
        <w:rPr>
          <w:rStyle w:val="normaltextrun"/>
          <w:b/>
          <w:bCs/>
          <w:u w:val="single"/>
        </w:rPr>
        <w:t xml:space="preserve">, </w:t>
      </w:r>
      <w:r w:rsidR="007F6AD0" w:rsidRPr="00F17967">
        <w:rPr>
          <w:rStyle w:val="normaltextrun"/>
          <w:b/>
          <w:bCs/>
          <w:u w:val="single"/>
        </w:rPr>
        <w:t>sua(s)</w:t>
      </w:r>
      <w:r w:rsidR="00662EF5" w:rsidRPr="00F17967">
        <w:rPr>
          <w:rStyle w:val="normaltextrun"/>
          <w:b/>
          <w:bCs/>
          <w:u w:val="single"/>
        </w:rPr>
        <w:t xml:space="preserve"> subclasse</w:t>
      </w:r>
      <w:r w:rsidR="00421608" w:rsidRPr="00F17967">
        <w:rPr>
          <w:rStyle w:val="normaltextrun"/>
          <w:b/>
          <w:bCs/>
          <w:u w:val="single"/>
        </w:rPr>
        <w:t>(s)</w:t>
      </w:r>
      <w:r w:rsidR="00662EF5" w:rsidRPr="00F17967">
        <w:rPr>
          <w:rStyle w:val="normaltextrun"/>
          <w:b/>
          <w:bCs/>
          <w:u w:val="single"/>
        </w:rPr>
        <w:t xml:space="preserve"> </w:t>
      </w:r>
      <w:r w:rsidR="00B77A74">
        <w:rPr>
          <w:rStyle w:val="normaltextrun"/>
          <w:b/>
          <w:bCs/>
          <w:u w:val="single"/>
        </w:rPr>
        <w:t xml:space="preserve">e atributos </w:t>
      </w:r>
      <w:r w:rsidR="00662EF5" w:rsidRPr="00F17967">
        <w:rPr>
          <w:rStyle w:val="normaltextrun"/>
        </w:rPr>
        <w:t>(</w:t>
      </w:r>
      <w:r w:rsidR="00421608" w:rsidRPr="00F17967">
        <w:rPr>
          <w:rStyle w:val="normaltextrun"/>
        </w:rPr>
        <w:t xml:space="preserve">Material da </w:t>
      </w:r>
      <w:r w:rsidR="00662EF5" w:rsidRPr="00F17967">
        <w:rPr>
          <w:rStyle w:val="normaltextrun"/>
        </w:rPr>
        <w:t>Aula gravada 0</w:t>
      </w:r>
      <w:r w:rsidR="00575B6B" w:rsidRPr="00F17967">
        <w:rPr>
          <w:rStyle w:val="normaltextrun"/>
        </w:rPr>
        <w:t>3 – Tema 02</w:t>
      </w:r>
      <w:r w:rsidR="00662EF5" w:rsidRPr="00F17967">
        <w:rPr>
          <w:rStyle w:val="normaltextrun"/>
        </w:rPr>
        <w:t xml:space="preserve">). </w:t>
      </w:r>
      <w:r w:rsidR="00421608" w:rsidRPr="00F17967">
        <w:rPr>
          <w:rStyle w:val="normaltextrun"/>
        </w:rPr>
        <w:t>Util</w:t>
      </w:r>
      <w:r w:rsidRPr="00F17967">
        <w:rPr>
          <w:rStyle w:val="normaltextrun"/>
        </w:rPr>
        <w:t>izar alguma ferramenta online (Exemplo: Lucidchart, Miro ou a de sua preferência)</w:t>
      </w:r>
      <w:r w:rsidR="00421608" w:rsidRPr="00F17967">
        <w:rPr>
          <w:rStyle w:val="normaltextrun"/>
        </w:rPr>
        <w:t xml:space="preserve"> e</w:t>
      </w:r>
      <w:r w:rsidRPr="00F17967">
        <w:rPr>
          <w:rStyle w:val="normaltextrun"/>
        </w:rPr>
        <w:t xml:space="preserve"> </w:t>
      </w:r>
      <w:r w:rsidR="007F6AD0" w:rsidRPr="00F17967">
        <w:rPr>
          <w:rStyle w:val="normaltextrun"/>
        </w:rPr>
        <w:t>colocar seu NOME</w:t>
      </w:r>
      <w:r w:rsidRPr="00F17967">
        <w:rPr>
          <w:rStyle w:val="normaltextrun"/>
        </w:rPr>
        <w:t xml:space="preserve"> e RU para identificação.</w:t>
      </w:r>
    </w:p>
    <w:p w14:paraId="580C01C6" w14:textId="68989462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  <w:r w:rsidRPr="00F17967">
        <w:rPr>
          <w:rStyle w:val="normaltextrun"/>
          <w:b/>
          <w:bCs/>
          <w:color w:val="002060"/>
        </w:rPr>
        <w:t>RESPOSTA:</w:t>
      </w:r>
    </w:p>
    <w:p w14:paraId="48FBC4AF" w14:textId="77777777" w:rsidR="00445487" w:rsidRPr="00F17967" w:rsidRDefault="00445487" w:rsidP="00AF572F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</w:rPr>
      </w:pPr>
    </w:p>
    <w:sectPr w:rsidR="00445487" w:rsidRPr="00F17967" w:rsidSect="00CC7F6E">
      <w:headerReference w:type="default" r:id="rId8"/>
      <w:headerReference w:type="first" r:id="rId9"/>
      <w:type w:val="continuous"/>
      <w:pgSz w:w="11907" w:h="16840" w:code="9"/>
      <w:pgMar w:top="1701" w:right="1134" w:bottom="1134" w:left="1701" w:header="567" w:footer="567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E33B92" w14:textId="77777777" w:rsidR="005618A0" w:rsidRDefault="005618A0">
      <w:r>
        <w:separator/>
      </w:r>
    </w:p>
  </w:endnote>
  <w:endnote w:type="continuationSeparator" w:id="0">
    <w:p w14:paraId="0AA53FCD" w14:textId="77777777" w:rsidR="005618A0" w:rsidRDefault="00561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DF212" w14:textId="77777777" w:rsidR="005618A0" w:rsidRDefault="005618A0">
      <w:r>
        <w:separator/>
      </w:r>
    </w:p>
  </w:footnote>
  <w:footnote w:type="continuationSeparator" w:id="0">
    <w:p w14:paraId="2848C1EA" w14:textId="77777777" w:rsidR="005618A0" w:rsidRDefault="00561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CB71C" w14:textId="18780AD6" w:rsidR="0083780E" w:rsidRDefault="0048251E" w:rsidP="0083780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50446BA3" wp14:editId="744E3F91">
              <wp:simplePos x="0" y="0"/>
              <wp:positionH relativeFrom="margin">
                <wp:posOffset>2376498</wp:posOffset>
              </wp:positionH>
              <wp:positionV relativeFrom="paragraph">
                <wp:posOffset>278024</wp:posOffset>
              </wp:positionV>
              <wp:extent cx="3376037" cy="430321"/>
              <wp:effectExtent l="0" t="0" r="0" b="8255"/>
              <wp:wrapNone/>
              <wp:docPr id="391190124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6037" cy="43032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4DD8B0" w14:textId="77777777" w:rsidR="0048251E" w:rsidRPr="00152AC2" w:rsidRDefault="0048251E" w:rsidP="0048251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52AC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Disciplina – Engenharia de Software</w:t>
                          </w:r>
                        </w:p>
                        <w:p w14:paraId="587EA5A3" w14:textId="7C038FA6" w:rsidR="0048251E" w:rsidRPr="00152AC2" w:rsidRDefault="0048251E" w:rsidP="0048251E">
                          <w:pPr>
                            <w:rPr>
                              <w:b/>
                              <w:bCs/>
                              <w:sz w:val="20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446BA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187.15pt;margin-top:21.9pt;width:265.85pt;height:33.9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" fillcolor="white [3201]" stroked="f" strokeweight=".5pt">
              <v:textbox>
                <w:txbxContent>
                  <w:p w14:paraId="2F4DD8B0" w14:textId="77777777" w:rsidR="0048251E" w:rsidRPr="00152AC2" w:rsidRDefault="0048251E" w:rsidP="0048251E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152AC2">
                      <w:rPr>
                        <w:b/>
                        <w:bCs/>
                        <w:sz w:val="32"/>
                        <w:szCs w:val="32"/>
                      </w:rPr>
                      <w:t>Disciplina – Engenharia de Software</w:t>
                    </w:r>
                  </w:p>
                  <w:p w14:paraId="587EA5A3" w14:textId="7C038FA6" w:rsidR="0048251E" w:rsidRPr="00152AC2" w:rsidRDefault="0048251E" w:rsidP="0048251E">
                    <w:pPr>
                      <w:rPr>
                        <w:b/>
                        <w:bCs/>
                        <w:sz w:val="20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83780E">
      <w:rPr>
        <w:noProof/>
      </w:rPr>
      <w:drawing>
        <wp:inline distT="0" distB="0" distL="0" distR="0" wp14:anchorId="3D3C17CC" wp14:editId="4569C2AD">
          <wp:extent cx="1995168" cy="997585"/>
          <wp:effectExtent l="0" t="0" r="5715" b="0"/>
          <wp:docPr id="4" name="Imagem 4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6030" cy="1003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C9E7A2" w14:textId="43C7FE6E" w:rsidR="0083780E" w:rsidRPr="0083780E" w:rsidRDefault="0083780E" w:rsidP="0083780E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788DDC" wp14:editId="2DE73133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5920740" cy="0"/>
              <wp:effectExtent l="57150" t="38100" r="60960" b="95250"/>
              <wp:wrapNone/>
              <wp:docPr id="6" name="Conexão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8B4153" id="Conexão reta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66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" strokecolor="#ffc000" strokeweight="3pt">
              <v:shadow on="t" color="black" opacity="22937f" origin=",.5" offset="0,.63889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E1527" w14:textId="3B6BB693" w:rsidR="00EE42C6" w:rsidRDefault="00EE42C6" w:rsidP="00DD78ED">
    <w:pPr>
      <w:pStyle w:val="Cabealho"/>
      <w:jc w:val="right"/>
    </w:pPr>
  </w:p>
  <w:p w14:paraId="687A99E4" w14:textId="2E480A55" w:rsidR="00DD78ED" w:rsidRDefault="00FE1866" w:rsidP="00DD78ED">
    <w:pPr>
      <w:pStyle w:val="Cabealho"/>
      <w:jc w:val="right"/>
    </w:pPr>
    <w:r>
      <w:rPr>
        <w:noProof/>
      </w:rPr>
      <w:drawing>
        <wp:anchor distT="0" distB="0" distL="114300" distR="114300" simplePos="0" relativeHeight="251720192" behindDoc="1" locked="0" layoutInCell="1" allowOverlap="1" wp14:anchorId="01395970" wp14:editId="5B8E9C06">
          <wp:simplePos x="0" y="0"/>
          <wp:positionH relativeFrom="column">
            <wp:posOffset>-743732</wp:posOffset>
          </wp:positionH>
          <wp:positionV relativeFrom="paragraph">
            <wp:posOffset>122436</wp:posOffset>
          </wp:positionV>
          <wp:extent cx="1995168" cy="997585"/>
          <wp:effectExtent l="0" t="0" r="5715" b="0"/>
          <wp:wrapTight wrapText="bothSides">
            <wp:wrapPolygon edited="0">
              <wp:start x="0" y="0"/>
              <wp:lineTo x="0" y="21036"/>
              <wp:lineTo x="21456" y="21036"/>
              <wp:lineTo x="21456" y="0"/>
              <wp:lineTo x="0" y="0"/>
            </wp:wrapPolygon>
          </wp:wrapTight>
          <wp:docPr id="803254253" name="Imagem 803254253" descr="http://www.grupomozarteum.com.br/famosp/wp-content/uploads/2015/01/Logo_UNIN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grupomozarteum.com.br/famosp/wp-content/uploads/2015/01/Logo_UNIN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168" cy="997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24102B" w14:textId="635C7282" w:rsidR="0083780E" w:rsidRDefault="008378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13C"/>
    <w:multiLevelType w:val="hybridMultilevel"/>
    <w:tmpl w:val="10946AA0"/>
    <w:lvl w:ilvl="0" w:tplc="9378CB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6A69ED"/>
    <w:multiLevelType w:val="hybridMultilevel"/>
    <w:tmpl w:val="BB0C6354"/>
    <w:lvl w:ilvl="0" w:tplc="1C9AC0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03CF"/>
    <w:multiLevelType w:val="hybridMultilevel"/>
    <w:tmpl w:val="EA2EA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32A1F"/>
    <w:multiLevelType w:val="hybridMultilevel"/>
    <w:tmpl w:val="21B6C4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0C52E7"/>
    <w:multiLevelType w:val="hybridMultilevel"/>
    <w:tmpl w:val="616A9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6136E53"/>
    <w:multiLevelType w:val="hybridMultilevel"/>
    <w:tmpl w:val="DA824338"/>
    <w:lvl w:ilvl="0" w:tplc="0E74FE2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79773BB"/>
    <w:multiLevelType w:val="hybridMultilevel"/>
    <w:tmpl w:val="D0061C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D931E8"/>
    <w:multiLevelType w:val="hybridMultilevel"/>
    <w:tmpl w:val="332685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B0FD2"/>
    <w:multiLevelType w:val="hybridMultilevel"/>
    <w:tmpl w:val="54A494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E25E7"/>
    <w:multiLevelType w:val="hybridMultilevel"/>
    <w:tmpl w:val="AF1660B6"/>
    <w:lvl w:ilvl="0" w:tplc="8A3A32E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05A4E7B"/>
    <w:multiLevelType w:val="hybridMultilevel"/>
    <w:tmpl w:val="1F08E50A"/>
    <w:lvl w:ilvl="0" w:tplc="73224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3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642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AA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8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2AD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C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C36B88"/>
    <w:multiLevelType w:val="hybridMultilevel"/>
    <w:tmpl w:val="28B89A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D5AAF"/>
    <w:multiLevelType w:val="hybridMultilevel"/>
    <w:tmpl w:val="56A43AF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B17BF"/>
    <w:multiLevelType w:val="hybridMultilevel"/>
    <w:tmpl w:val="65C4AA4E"/>
    <w:lvl w:ilvl="0" w:tplc="E69EC5CE">
      <w:start w:val="1"/>
      <w:numFmt w:val="decimal"/>
      <w:lvlText w:val="%1.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56D0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C21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D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0E9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3CDF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EC9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9A6D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2E59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6884458"/>
    <w:multiLevelType w:val="hybridMultilevel"/>
    <w:tmpl w:val="2F54212A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2F0059"/>
    <w:multiLevelType w:val="hybridMultilevel"/>
    <w:tmpl w:val="F9C0D364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755933F5"/>
    <w:multiLevelType w:val="hybridMultilevel"/>
    <w:tmpl w:val="ECBEF47E"/>
    <w:lvl w:ilvl="0" w:tplc="F1F6040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90207A4"/>
    <w:multiLevelType w:val="hybridMultilevel"/>
    <w:tmpl w:val="23AAA250"/>
    <w:lvl w:ilvl="0" w:tplc="0416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015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27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EE7080"/>
    <w:multiLevelType w:val="hybridMultilevel"/>
    <w:tmpl w:val="5EDED672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277227024">
    <w:abstractNumId w:val="27"/>
  </w:num>
  <w:num w:numId="2" w16cid:durableId="130974798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3600517">
    <w:abstractNumId w:val="20"/>
  </w:num>
  <w:num w:numId="4" w16cid:durableId="443888372">
    <w:abstractNumId w:val="17"/>
  </w:num>
  <w:num w:numId="5" w16cid:durableId="1396204841">
    <w:abstractNumId w:val="23"/>
  </w:num>
  <w:num w:numId="6" w16cid:durableId="1049498480">
    <w:abstractNumId w:val="22"/>
  </w:num>
  <w:num w:numId="7" w16cid:durableId="1198542036">
    <w:abstractNumId w:val="9"/>
  </w:num>
  <w:num w:numId="8" w16cid:durableId="2007198794">
    <w:abstractNumId w:val="6"/>
  </w:num>
  <w:num w:numId="9" w16cid:durableId="870458908">
    <w:abstractNumId w:val="24"/>
  </w:num>
  <w:num w:numId="10" w16cid:durableId="324237507">
    <w:abstractNumId w:val="13"/>
  </w:num>
  <w:num w:numId="11" w16cid:durableId="1037387733">
    <w:abstractNumId w:val="27"/>
  </w:num>
  <w:num w:numId="12" w16cid:durableId="13780479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0133344">
    <w:abstractNumId w:val="27"/>
  </w:num>
  <w:num w:numId="14" w16cid:durableId="1526358468">
    <w:abstractNumId w:val="27"/>
  </w:num>
  <w:num w:numId="15" w16cid:durableId="10955246">
    <w:abstractNumId w:val="0"/>
  </w:num>
  <w:num w:numId="16" w16cid:durableId="1764959218">
    <w:abstractNumId w:val="27"/>
  </w:num>
  <w:num w:numId="17" w16cid:durableId="1393964645">
    <w:abstractNumId w:val="27"/>
  </w:num>
  <w:num w:numId="18" w16cid:durableId="1345595346">
    <w:abstractNumId w:val="27"/>
  </w:num>
  <w:num w:numId="19" w16cid:durableId="7138884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11429584">
    <w:abstractNumId w:val="27"/>
  </w:num>
  <w:num w:numId="21" w16cid:durableId="630139415">
    <w:abstractNumId w:val="18"/>
  </w:num>
  <w:num w:numId="22" w16cid:durableId="607397937">
    <w:abstractNumId w:val="26"/>
  </w:num>
  <w:num w:numId="23" w16cid:durableId="221403671">
    <w:abstractNumId w:val="4"/>
  </w:num>
  <w:num w:numId="24" w16cid:durableId="1108693088">
    <w:abstractNumId w:val="1"/>
  </w:num>
  <w:num w:numId="25" w16cid:durableId="1977491847">
    <w:abstractNumId w:val="16"/>
  </w:num>
  <w:num w:numId="26" w16cid:durableId="2056194">
    <w:abstractNumId w:val="25"/>
  </w:num>
  <w:num w:numId="27" w16cid:durableId="1741826173">
    <w:abstractNumId w:val="2"/>
  </w:num>
  <w:num w:numId="28" w16cid:durableId="1616252105">
    <w:abstractNumId w:val="14"/>
  </w:num>
  <w:num w:numId="29" w16cid:durableId="1884561451">
    <w:abstractNumId w:val="12"/>
  </w:num>
  <w:num w:numId="30" w16cid:durableId="548223550">
    <w:abstractNumId w:val="5"/>
  </w:num>
  <w:num w:numId="31" w16cid:durableId="1136605703">
    <w:abstractNumId w:val="8"/>
  </w:num>
  <w:num w:numId="32" w16cid:durableId="2057776435">
    <w:abstractNumId w:val="11"/>
  </w:num>
  <w:num w:numId="33" w16cid:durableId="1617637971">
    <w:abstractNumId w:val="15"/>
  </w:num>
  <w:num w:numId="34" w16cid:durableId="1552112886">
    <w:abstractNumId w:val="3"/>
  </w:num>
  <w:num w:numId="35" w16cid:durableId="852455799">
    <w:abstractNumId w:val="10"/>
  </w:num>
  <w:num w:numId="36" w16cid:durableId="1744139822">
    <w:abstractNumId w:val="7"/>
  </w:num>
  <w:num w:numId="37" w16cid:durableId="2073190368">
    <w:abstractNumId w:val="19"/>
  </w:num>
  <w:num w:numId="38" w16cid:durableId="240214705">
    <w:abstractNumId w:val="29"/>
  </w:num>
  <w:num w:numId="39" w16cid:durableId="840969905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04BFA"/>
    <w:rsid w:val="000100ED"/>
    <w:rsid w:val="00010BB1"/>
    <w:rsid w:val="00013CF5"/>
    <w:rsid w:val="00020E62"/>
    <w:rsid w:val="00022F4C"/>
    <w:rsid w:val="0002694C"/>
    <w:rsid w:val="00030F5D"/>
    <w:rsid w:val="00031BEA"/>
    <w:rsid w:val="00042B1C"/>
    <w:rsid w:val="000467FC"/>
    <w:rsid w:val="000502DA"/>
    <w:rsid w:val="00050AD3"/>
    <w:rsid w:val="00055E3D"/>
    <w:rsid w:val="000579F9"/>
    <w:rsid w:val="0006113A"/>
    <w:rsid w:val="00065B60"/>
    <w:rsid w:val="00070489"/>
    <w:rsid w:val="00070762"/>
    <w:rsid w:val="00071A08"/>
    <w:rsid w:val="00081763"/>
    <w:rsid w:val="00083342"/>
    <w:rsid w:val="00091D1D"/>
    <w:rsid w:val="0009219B"/>
    <w:rsid w:val="00096844"/>
    <w:rsid w:val="000A4867"/>
    <w:rsid w:val="000A5B8F"/>
    <w:rsid w:val="000B7787"/>
    <w:rsid w:val="000C04A1"/>
    <w:rsid w:val="000C3CB6"/>
    <w:rsid w:val="000E6675"/>
    <w:rsid w:val="000E7602"/>
    <w:rsid w:val="000F12FB"/>
    <w:rsid w:val="000F3DFE"/>
    <w:rsid w:val="000F4FED"/>
    <w:rsid w:val="001003E0"/>
    <w:rsid w:val="00102DC5"/>
    <w:rsid w:val="001069C3"/>
    <w:rsid w:val="00110635"/>
    <w:rsid w:val="00127548"/>
    <w:rsid w:val="0013106F"/>
    <w:rsid w:val="00132E3A"/>
    <w:rsid w:val="00152AC2"/>
    <w:rsid w:val="00153F05"/>
    <w:rsid w:val="00155B61"/>
    <w:rsid w:val="001609E1"/>
    <w:rsid w:val="00163B1A"/>
    <w:rsid w:val="00170413"/>
    <w:rsid w:val="001709F4"/>
    <w:rsid w:val="001718EF"/>
    <w:rsid w:val="001755DC"/>
    <w:rsid w:val="001832B6"/>
    <w:rsid w:val="00191EE6"/>
    <w:rsid w:val="00192339"/>
    <w:rsid w:val="001926E5"/>
    <w:rsid w:val="00194B7E"/>
    <w:rsid w:val="001A1937"/>
    <w:rsid w:val="001B3F12"/>
    <w:rsid w:val="001B67FF"/>
    <w:rsid w:val="001B777D"/>
    <w:rsid w:val="001D7286"/>
    <w:rsid w:val="001D7F0F"/>
    <w:rsid w:val="001E1478"/>
    <w:rsid w:val="001E5136"/>
    <w:rsid w:val="001F0238"/>
    <w:rsid w:val="00200323"/>
    <w:rsid w:val="00200576"/>
    <w:rsid w:val="00220B9C"/>
    <w:rsid w:val="00222BE4"/>
    <w:rsid w:val="00223499"/>
    <w:rsid w:val="00232D0A"/>
    <w:rsid w:val="0023433C"/>
    <w:rsid w:val="002373FB"/>
    <w:rsid w:val="00242C4C"/>
    <w:rsid w:val="002436CA"/>
    <w:rsid w:val="0025263F"/>
    <w:rsid w:val="00254B0F"/>
    <w:rsid w:val="0025584C"/>
    <w:rsid w:val="00256697"/>
    <w:rsid w:val="00260026"/>
    <w:rsid w:val="00267FF0"/>
    <w:rsid w:val="002700FC"/>
    <w:rsid w:val="00273FC6"/>
    <w:rsid w:val="00280B6A"/>
    <w:rsid w:val="00281D16"/>
    <w:rsid w:val="00281D96"/>
    <w:rsid w:val="0028270A"/>
    <w:rsid w:val="002844EC"/>
    <w:rsid w:val="00285E41"/>
    <w:rsid w:val="00287757"/>
    <w:rsid w:val="002903A7"/>
    <w:rsid w:val="002922C2"/>
    <w:rsid w:val="002939C5"/>
    <w:rsid w:val="002960F1"/>
    <w:rsid w:val="002970D0"/>
    <w:rsid w:val="002A554D"/>
    <w:rsid w:val="002B13AB"/>
    <w:rsid w:val="002B3935"/>
    <w:rsid w:val="002B39F1"/>
    <w:rsid w:val="002B6EF1"/>
    <w:rsid w:val="002C2371"/>
    <w:rsid w:val="002D0917"/>
    <w:rsid w:val="002D153E"/>
    <w:rsid w:val="002D22DF"/>
    <w:rsid w:val="002D4049"/>
    <w:rsid w:val="002D5496"/>
    <w:rsid w:val="002E57E3"/>
    <w:rsid w:val="002F25AE"/>
    <w:rsid w:val="00300A93"/>
    <w:rsid w:val="00301BCE"/>
    <w:rsid w:val="00302CF4"/>
    <w:rsid w:val="0030404D"/>
    <w:rsid w:val="00314099"/>
    <w:rsid w:val="00314ECA"/>
    <w:rsid w:val="003156B2"/>
    <w:rsid w:val="00316FAE"/>
    <w:rsid w:val="00317815"/>
    <w:rsid w:val="00320F0A"/>
    <w:rsid w:val="00320F4A"/>
    <w:rsid w:val="003232AE"/>
    <w:rsid w:val="0032354C"/>
    <w:rsid w:val="00323873"/>
    <w:rsid w:val="0032702E"/>
    <w:rsid w:val="00333CC4"/>
    <w:rsid w:val="0034104F"/>
    <w:rsid w:val="00347515"/>
    <w:rsid w:val="003500E5"/>
    <w:rsid w:val="003511A3"/>
    <w:rsid w:val="00354D86"/>
    <w:rsid w:val="00361359"/>
    <w:rsid w:val="00363014"/>
    <w:rsid w:val="003679FA"/>
    <w:rsid w:val="00372854"/>
    <w:rsid w:val="00374107"/>
    <w:rsid w:val="0038132E"/>
    <w:rsid w:val="00382A13"/>
    <w:rsid w:val="00385F7C"/>
    <w:rsid w:val="003A48F6"/>
    <w:rsid w:val="003B00B2"/>
    <w:rsid w:val="003B0EE9"/>
    <w:rsid w:val="003B29B4"/>
    <w:rsid w:val="003B7D37"/>
    <w:rsid w:val="003C2047"/>
    <w:rsid w:val="003C4AE9"/>
    <w:rsid w:val="003C6700"/>
    <w:rsid w:val="003D09A9"/>
    <w:rsid w:val="003D2A3D"/>
    <w:rsid w:val="003E3CDC"/>
    <w:rsid w:val="003F34BB"/>
    <w:rsid w:val="003F537B"/>
    <w:rsid w:val="00402237"/>
    <w:rsid w:val="004148C8"/>
    <w:rsid w:val="00414C19"/>
    <w:rsid w:val="00421608"/>
    <w:rsid w:val="00422B6A"/>
    <w:rsid w:val="0042336B"/>
    <w:rsid w:val="00423F17"/>
    <w:rsid w:val="00426101"/>
    <w:rsid w:val="00432350"/>
    <w:rsid w:val="004369AD"/>
    <w:rsid w:val="00445487"/>
    <w:rsid w:val="004515A8"/>
    <w:rsid w:val="0045436F"/>
    <w:rsid w:val="0045563F"/>
    <w:rsid w:val="00472BC4"/>
    <w:rsid w:val="00472FE2"/>
    <w:rsid w:val="004762E9"/>
    <w:rsid w:val="00477837"/>
    <w:rsid w:val="0048160C"/>
    <w:rsid w:val="00481830"/>
    <w:rsid w:val="004819EB"/>
    <w:rsid w:val="00481F47"/>
    <w:rsid w:val="0048251E"/>
    <w:rsid w:val="004827F4"/>
    <w:rsid w:val="004A5D35"/>
    <w:rsid w:val="004A67B2"/>
    <w:rsid w:val="004B3FD4"/>
    <w:rsid w:val="004B6BB6"/>
    <w:rsid w:val="004C3CAC"/>
    <w:rsid w:val="004C5C73"/>
    <w:rsid w:val="004D0F3D"/>
    <w:rsid w:val="004D2910"/>
    <w:rsid w:val="004D695C"/>
    <w:rsid w:val="004D69AD"/>
    <w:rsid w:val="004E729B"/>
    <w:rsid w:val="004F44EC"/>
    <w:rsid w:val="0051055C"/>
    <w:rsid w:val="00516CE2"/>
    <w:rsid w:val="005176D4"/>
    <w:rsid w:val="00517BDA"/>
    <w:rsid w:val="00520F01"/>
    <w:rsid w:val="00526AEA"/>
    <w:rsid w:val="0053308D"/>
    <w:rsid w:val="00540A9D"/>
    <w:rsid w:val="00542154"/>
    <w:rsid w:val="00543724"/>
    <w:rsid w:val="00547198"/>
    <w:rsid w:val="00547BF1"/>
    <w:rsid w:val="00547E94"/>
    <w:rsid w:val="0055193E"/>
    <w:rsid w:val="0055402E"/>
    <w:rsid w:val="00555B47"/>
    <w:rsid w:val="005618A0"/>
    <w:rsid w:val="005678CD"/>
    <w:rsid w:val="00571DED"/>
    <w:rsid w:val="005725B0"/>
    <w:rsid w:val="00572C31"/>
    <w:rsid w:val="00575B6B"/>
    <w:rsid w:val="00583ED4"/>
    <w:rsid w:val="00586208"/>
    <w:rsid w:val="005A4758"/>
    <w:rsid w:val="005A4C02"/>
    <w:rsid w:val="005A779E"/>
    <w:rsid w:val="005B7BCF"/>
    <w:rsid w:val="005C4324"/>
    <w:rsid w:val="005D0A2D"/>
    <w:rsid w:val="005E3B53"/>
    <w:rsid w:val="005F328C"/>
    <w:rsid w:val="00604E09"/>
    <w:rsid w:val="0061118A"/>
    <w:rsid w:val="00611A22"/>
    <w:rsid w:val="00612662"/>
    <w:rsid w:val="006333E9"/>
    <w:rsid w:val="0063383B"/>
    <w:rsid w:val="006345BA"/>
    <w:rsid w:val="006370AE"/>
    <w:rsid w:val="006417AA"/>
    <w:rsid w:val="00645488"/>
    <w:rsid w:val="00645930"/>
    <w:rsid w:val="00647E33"/>
    <w:rsid w:val="00651446"/>
    <w:rsid w:val="0065252F"/>
    <w:rsid w:val="006548FD"/>
    <w:rsid w:val="00662BEC"/>
    <w:rsid w:val="00662EF5"/>
    <w:rsid w:val="00663BCE"/>
    <w:rsid w:val="006657DE"/>
    <w:rsid w:val="00667FEC"/>
    <w:rsid w:val="006741DD"/>
    <w:rsid w:val="0067656F"/>
    <w:rsid w:val="0068390C"/>
    <w:rsid w:val="0068395E"/>
    <w:rsid w:val="00687688"/>
    <w:rsid w:val="0069656C"/>
    <w:rsid w:val="006A1FB0"/>
    <w:rsid w:val="006B2608"/>
    <w:rsid w:val="006E651F"/>
    <w:rsid w:val="006E750E"/>
    <w:rsid w:val="006F1899"/>
    <w:rsid w:val="006F31C0"/>
    <w:rsid w:val="006F36D2"/>
    <w:rsid w:val="007015C0"/>
    <w:rsid w:val="00703CDE"/>
    <w:rsid w:val="00705CB6"/>
    <w:rsid w:val="007157EF"/>
    <w:rsid w:val="007163BC"/>
    <w:rsid w:val="00716425"/>
    <w:rsid w:val="00716715"/>
    <w:rsid w:val="00721A4C"/>
    <w:rsid w:val="00722FED"/>
    <w:rsid w:val="007273F7"/>
    <w:rsid w:val="00734186"/>
    <w:rsid w:val="00737D07"/>
    <w:rsid w:val="00744810"/>
    <w:rsid w:val="0075049A"/>
    <w:rsid w:val="007702EC"/>
    <w:rsid w:val="0077093A"/>
    <w:rsid w:val="0077179E"/>
    <w:rsid w:val="0077420B"/>
    <w:rsid w:val="00784722"/>
    <w:rsid w:val="007856A7"/>
    <w:rsid w:val="00792CDE"/>
    <w:rsid w:val="00795348"/>
    <w:rsid w:val="00795422"/>
    <w:rsid w:val="00795691"/>
    <w:rsid w:val="007C53F2"/>
    <w:rsid w:val="007D3311"/>
    <w:rsid w:val="007D5E03"/>
    <w:rsid w:val="007E20A9"/>
    <w:rsid w:val="007E2C5C"/>
    <w:rsid w:val="007F1BAE"/>
    <w:rsid w:val="007F4337"/>
    <w:rsid w:val="007F6AD0"/>
    <w:rsid w:val="0081101A"/>
    <w:rsid w:val="00815906"/>
    <w:rsid w:val="00817C4B"/>
    <w:rsid w:val="00827FA9"/>
    <w:rsid w:val="0083780E"/>
    <w:rsid w:val="00837B19"/>
    <w:rsid w:val="00841C56"/>
    <w:rsid w:val="00842BFF"/>
    <w:rsid w:val="00853197"/>
    <w:rsid w:val="00856B58"/>
    <w:rsid w:val="00857E66"/>
    <w:rsid w:val="0086074A"/>
    <w:rsid w:val="00861C16"/>
    <w:rsid w:val="008653A9"/>
    <w:rsid w:val="0087017C"/>
    <w:rsid w:val="00874A2B"/>
    <w:rsid w:val="008766A4"/>
    <w:rsid w:val="00884C2B"/>
    <w:rsid w:val="008918D6"/>
    <w:rsid w:val="0089268A"/>
    <w:rsid w:val="008A6C31"/>
    <w:rsid w:val="008B2720"/>
    <w:rsid w:val="008B3B3F"/>
    <w:rsid w:val="008B78D4"/>
    <w:rsid w:val="008C528B"/>
    <w:rsid w:val="008D2781"/>
    <w:rsid w:val="008D31F5"/>
    <w:rsid w:val="008D45DC"/>
    <w:rsid w:val="008D4F62"/>
    <w:rsid w:val="008E107D"/>
    <w:rsid w:val="008E2953"/>
    <w:rsid w:val="008F1DE7"/>
    <w:rsid w:val="008F203F"/>
    <w:rsid w:val="008F612E"/>
    <w:rsid w:val="00900BDA"/>
    <w:rsid w:val="00907BC8"/>
    <w:rsid w:val="00910F82"/>
    <w:rsid w:val="00914487"/>
    <w:rsid w:val="00920EEF"/>
    <w:rsid w:val="00920EFE"/>
    <w:rsid w:val="00926676"/>
    <w:rsid w:val="00931D82"/>
    <w:rsid w:val="009327EE"/>
    <w:rsid w:val="00945091"/>
    <w:rsid w:val="00947C59"/>
    <w:rsid w:val="00953915"/>
    <w:rsid w:val="0096293C"/>
    <w:rsid w:val="0096411C"/>
    <w:rsid w:val="00972D90"/>
    <w:rsid w:val="009802F9"/>
    <w:rsid w:val="0099451A"/>
    <w:rsid w:val="009A06AD"/>
    <w:rsid w:val="009A1B60"/>
    <w:rsid w:val="009A1CDC"/>
    <w:rsid w:val="009A4CEC"/>
    <w:rsid w:val="009B2DDE"/>
    <w:rsid w:val="009B6540"/>
    <w:rsid w:val="009B6ED1"/>
    <w:rsid w:val="009B7BB9"/>
    <w:rsid w:val="009C4324"/>
    <w:rsid w:val="009C5904"/>
    <w:rsid w:val="009C7EE2"/>
    <w:rsid w:val="009D0542"/>
    <w:rsid w:val="009D7891"/>
    <w:rsid w:val="009E0D39"/>
    <w:rsid w:val="009E5F36"/>
    <w:rsid w:val="009F30CB"/>
    <w:rsid w:val="009F42FF"/>
    <w:rsid w:val="009F5B1D"/>
    <w:rsid w:val="00A0413C"/>
    <w:rsid w:val="00A1300E"/>
    <w:rsid w:val="00A21A42"/>
    <w:rsid w:val="00A259F7"/>
    <w:rsid w:val="00A25B41"/>
    <w:rsid w:val="00A25F6B"/>
    <w:rsid w:val="00A26DD2"/>
    <w:rsid w:val="00A27FAB"/>
    <w:rsid w:val="00A3032E"/>
    <w:rsid w:val="00A31ACB"/>
    <w:rsid w:val="00A320FC"/>
    <w:rsid w:val="00A367F3"/>
    <w:rsid w:val="00A44317"/>
    <w:rsid w:val="00A44AF4"/>
    <w:rsid w:val="00A57499"/>
    <w:rsid w:val="00A60F15"/>
    <w:rsid w:val="00A65AA1"/>
    <w:rsid w:val="00A74222"/>
    <w:rsid w:val="00A769B3"/>
    <w:rsid w:val="00A77491"/>
    <w:rsid w:val="00A85603"/>
    <w:rsid w:val="00A85D9F"/>
    <w:rsid w:val="00A87DC7"/>
    <w:rsid w:val="00A9674E"/>
    <w:rsid w:val="00A96CE3"/>
    <w:rsid w:val="00AB36D6"/>
    <w:rsid w:val="00AB4084"/>
    <w:rsid w:val="00AC27B0"/>
    <w:rsid w:val="00AC52C1"/>
    <w:rsid w:val="00AC744D"/>
    <w:rsid w:val="00AD155C"/>
    <w:rsid w:val="00AD3249"/>
    <w:rsid w:val="00AD3E3F"/>
    <w:rsid w:val="00AD49BD"/>
    <w:rsid w:val="00AD511D"/>
    <w:rsid w:val="00AD6ACA"/>
    <w:rsid w:val="00AE5170"/>
    <w:rsid w:val="00AF572F"/>
    <w:rsid w:val="00B0713E"/>
    <w:rsid w:val="00B1350F"/>
    <w:rsid w:val="00B15222"/>
    <w:rsid w:val="00B1547C"/>
    <w:rsid w:val="00B15505"/>
    <w:rsid w:val="00B230B7"/>
    <w:rsid w:val="00B25DD0"/>
    <w:rsid w:val="00B30497"/>
    <w:rsid w:val="00B32B7A"/>
    <w:rsid w:val="00B368F6"/>
    <w:rsid w:val="00B37C67"/>
    <w:rsid w:val="00B45591"/>
    <w:rsid w:val="00B60320"/>
    <w:rsid w:val="00B62DC3"/>
    <w:rsid w:val="00B62FFA"/>
    <w:rsid w:val="00B65C5A"/>
    <w:rsid w:val="00B7037A"/>
    <w:rsid w:val="00B70848"/>
    <w:rsid w:val="00B70D86"/>
    <w:rsid w:val="00B77A74"/>
    <w:rsid w:val="00B8705C"/>
    <w:rsid w:val="00B95699"/>
    <w:rsid w:val="00BA417F"/>
    <w:rsid w:val="00BA41D3"/>
    <w:rsid w:val="00BB417A"/>
    <w:rsid w:val="00BB47D8"/>
    <w:rsid w:val="00BB4B7F"/>
    <w:rsid w:val="00BC4B58"/>
    <w:rsid w:val="00BD0619"/>
    <w:rsid w:val="00BD1D85"/>
    <w:rsid w:val="00BD5C93"/>
    <w:rsid w:val="00BE112B"/>
    <w:rsid w:val="00BE54CA"/>
    <w:rsid w:val="00BF2481"/>
    <w:rsid w:val="00C01029"/>
    <w:rsid w:val="00C10032"/>
    <w:rsid w:val="00C12530"/>
    <w:rsid w:val="00C143BD"/>
    <w:rsid w:val="00C20F64"/>
    <w:rsid w:val="00C23852"/>
    <w:rsid w:val="00C25AEC"/>
    <w:rsid w:val="00C326DB"/>
    <w:rsid w:val="00C37A7A"/>
    <w:rsid w:val="00C431C2"/>
    <w:rsid w:val="00C441D9"/>
    <w:rsid w:val="00C526A9"/>
    <w:rsid w:val="00C5323C"/>
    <w:rsid w:val="00C567CD"/>
    <w:rsid w:val="00C77034"/>
    <w:rsid w:val="00C8139C"/>
    <w:rsid w:val="00C82568"/>
    <w:rsid w:val="00C82F4E"/>
    <w:rsid w:val="00C849AC"/>
    <w:rsid w:val="00C861FC"/>
    <w:rsid w:val="00C96A80"/>
    <w:rsid w:val="00CA0D5F"/>
    <w:rsid w:val="00CA6FCD"/>
    <w:rsid w:val="00CB4AF4"/>
    <w:rsid w:val="00CC2137"/>
    <w:rsid w:val="00CC7216"/>
    <w:rsid w:val="00CC7F6E"/>
    <w:rsid w:val="00CD2713"/>
    <w:rsid w:val="00CD3BC4"/>
    <w:rsid w:val="00CE1162"/>
    <w:rsid w:val="00CF29BC"/>
    <w:rsid w:val="00CF3BEA"/>
    <w:rsid w:val="00CF625B"/>
    <w:rsid w:val="00CF78BF"/>
    <w:rsid w:val="00D015AB"/>
    <w:rsid w:val="00D022F2"/>
    <w:rsid w:val="00D055B9"/>
    <w:rsid w:val="00D0573C"/>
    <w:rsid w:val="00D07FA1"/>
    <w:rsid w:val="00D17A49"/>
    <w:rsid w:val="00D210E3"/>
    <w:rsid w:val="00D348B9"/>
    <w:rsid w:val="00D353A9"/>
    <w:rsid w:val="00D37F30"/>
    <w:rsid w:val="00D53882"/>
    <w:rsid w:val="00D55D22"/>
    <w:rsid w:val="00D738D5"/>
    <w:rsid w:val="00D75BD6"/>
    <w:rsid w:val="00D778DE"/>
    <w:rsid w:val="00D956F0"/>
    <w:rsid w:val="00D97296"/>
    <w:rsid w:val="00DA0240"/>
    <w:rsid w:val="00DA0D63"/>
    <w:rsid w:val="00DA3A8E"/>
    <w:rsid w:val="00DA40D7"/>
    <w:rsid w:val="00DA4A03"/>
    <w:rsid w:val="00DA5F39"/>
    <w:rsid w:val="00DB67DD"/>
    <w:rsid w:val="00DB701E"/>
    <w:rsid w:val="00DD6824"/>
    <w:rsid w:val="00DD748E"/>
    <w:rsid w:val="00DD78ED"/>
    <w:rsid w:val="00DE7876"/>
    <w:rsid w:val="00DF2946"/>
    <w:rsid w:val="00E04E27"/>
    <w:rsid w:val="00E0584F"/>
    <w:rsid w:val="00E12098"/>
    <w:rsid w:val="00E22A74"/>
    <w:rsid w:val="00E255BA"/>
    <w:rsid w:val="00E26B2E"/>
    <w:rsid w:val="00E3025A"/>
    <w:rsid w:val="00E3070D"/>
    <w:rsid w:val="00E325FB"/>
    <w:rsid w:val="00E4073E"/>
    <w:rsid w:val="00E473DD"/>
    <w:rsid w:val="00E477CF"/>
    <w:rsid w:val="00E51FE6"/>
    <w:rsid w:val="00E544D8"/>
    <w:rsid w:val="00E56438"/>
    <w:rsid w:val="00E66E98"/>
    <w:rsid w:val="00E70660"/>
    <w:rsid w:val="00E742C8"/>
    <w:rsid w:val="00E74E92"/>
    <w:rsid w:val="00E750A7"/>
    <w:rsid w:val="00E86538"/>
    <w:rsid w:val="00E916B7"/>
    <w:rsid w:val="00E96005"/>
    <w:rsid w:val="00E9761E"/>
    <w:rsid w:val="00EA1D99"/>
    <w:rsid w:val="00EB3EDD"/>
    <w:rsid w:val="00EB545F"/>
    <w:rsid w:val="00EC432E"/>
    <w:rsid w:val="00ED3B58"/>
    <w:rsid w:val="00EE289B"/>
    <w:rsid w:val="00EE42C6"/>
    <w:rsid w:val="00EF2501"/>
    <w:rsid w:val="00EF2960"/>
    <w:rsid w:val="00EF3B15"/>
    <w:rsid w:val="00EF541B"/>
    <w:rsid w:val="00EF678E"/>
    <w:rsid w:val="00F03D59"/>
    <w:rsid w:val="00F063CC"/>
    <w:rsid w:val="00F15DC4"/>
    <w:rsid w:val="00F177D0"/>
    <w:rsid w:val="00F17967"/>
    <w:rsid w:val="00F17EC5"/>
    <w:rsid w:val="00F24947"/>
    <w:rsid w:val="00F43808"/>
    <w:rsid w:val="00F438DD"/>
    <w:rsid w:val="00F466E8"/>
    <w:rsid w:val="00F474E5"/>
    <w:rsid w:val="00F47D36"/>
    <w:rsid w:val="00F51F42"/>
    <w:rsid w:val="00F64B54"/>
    <w:rsid w:val="00F66FC5"/>
    <w:rsid w:val="00F6757E"/>
    <w:rsid w:val="00F71402"/>
    <w:rsid w:val="00F716F7"/>
    <w:rsid w:val="00F73511"/>
    <w:rsid w:val="00F84B85"/>
    <w:rsid w:val="00F85D72"/>
    <w:rsid w:val="00F86840"/>
    <w:rsid w:val="00F86BC1"/>
    <w:rsid w:val="00F8747A"/>
    <w:rsid w:val="00F95DA6"/>
    <w:rsid w:val="00FA1EC0"/>
    <w:rsid w:val="00FA2B92"/>
    <w:rsid w:val="00FA5679"/>
    <w:rsid w:val="00FC017B"/>
    <w:rsid w:val="00FC553B"/>
    <w:rsid w:val="00FD168A"/>
    <w:rsid w:val="00FD3654"/>
    <w:rsid w:val="00FD4487"/>
    <w:rsid w:val="00FE16E0"/>
    <w:rsid w:val="00FE1866"/>
    <w:rsid w:val="00FE41D3"/>
    <w:rsid w:val="00FE7040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character" w:styleId="TextodoEspaoReservado">
    <w:name w:val="Placeholder Text"/>
    <w:basedOn w:val="Fontepargpadro"/>
    <w:uiPriority w:val="99"/>
    <w:semiHidden/>
    <w:rsid w:val="00E3025A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B3F12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8E107D"/>
  </w:style>
  <w:style w:type="character" w:customStyle="1" w:styleId="eop">
    <w:name w:val="eop"/>
    <w:basedOn w:val="Fontepargpadro"/>
    <w:rsid w:val="008E107D"/>
  </w:style>
  <w:style w:type="paragraph" w:customStyle="1" w:styleId="Default">
    <w:name w:val="Default"/>
    <w:rsid w:val="00B62F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deLista6Colorida">
    <w:name w:val="List Table 6 Colorful"/>
    <w:basedOn w:val="Tabelanormal"/>
    <w:uiPriority w:val="51"/>
    <w:rsid w:val="008C52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3B00B2"/>
    <w:pPr>
      <w:spacing w:before="100" w:beforeAutospacing="1" w:after="100" w:afterAutospacing="1"/>
      <w:jc w:val="left"/>
    </w:pPr>
    <w:rPr>
      <w:szCs w:val="24"/>
    </w:rPr>
  </w:style>
  <w:style w:type="table" w:styleId="SimplesTabela2">
    <w:name w:val="Plain Table 2"/>
    <w:basedOn w:val="Tabelanormal"/>
    <w:uiPriority w:val="42"/>
    <w:rsid w:val="00A8560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A8560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DA5F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DA5F3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">
    <w:name w:val="Grid Table 6 Colorful"/>
    <w:basedOn w:val="Tabelanormal"/>
    <w:uiPriority w:val="51"/>
    <w:rsid w:val="006965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14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11</TotalTime>
  <Pages>4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MARIANE GAVIOLI BERGAMINI</cp:lastModifiedBy>
  <cp:revision>11</cp:revision>
  <cp:lastPrinted>2024-08-28T14:26:00Z</cp:lastPrinted>
  <dcterms:created xsi:type="dcterms:W3CDTF">2024-08-28T14:28:00Z</dcterms:created>
  <dcterms:modified xsi:type="dcterms:W3CDTF">2024-09-16T16:52:00Z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96ed13668262d3be8a40b383d72968493fc0525b073ae007d355f0ab974efa67</vt:lpwstr>
  </property>
</Properties>
</file>